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7E1D" w14:textId="77777777" w:rsidR="594107B4" w:rsidRPr="00BE6996" w:rsidRDefault="594107B4" w:rsidP="00AF55D5">
      <w:pPr>
        <w:pStyle w:val="Titel"/>
        <w:rPr>
          <w:lang w:val="en-US"/>
        </w:rPr>
      </w:pPr>
      <w:proofErr w:type="spellStart"/>
      <w:r w:rsidRPr="00BE6996">
        <w:rPr>
          <w:lang w:val="en-US"/>
        </w:rPr>
        <w:t>Pr</w:t>
      </w:r>
      <w:r w:rsidR="5E032A33" w:rsidRPr="00BE6996">
        <w:rPr>
          <w:lang w:val="en-US"/>
        </w:rPr>
        <w:t>ogramma</w:t>
      </w:r>
      <w:proofErr w:type="spellEnd"/>
      <w:r w:rsidR="5E032A33" w:rsidRPr="00BE6996">
        <w:rPr>
          <w:lang w:val="en-US"/>
        </w:rPr>
        <w:t xml:space="preserve"> van </w:t>
      </w:r>
      <w:proofErr w:type="spellStart"/>
      <w:r w:rsidR="5E032A33" w:rsidRPr="00BE6996">
        <w:rPr>
          <w:lang w:val="en-US"/>
        </w:rPr>
        <w:t>eisen</w:t>
      </w:r>
      <w:proofErr w:type="spellEnd"/>
    </w:p>
    <w:p w14:paraId="552F1226" w14:textId="7759F1EA" w:rsidR="0004112B" w:rsidRPr="00BE6996" w:rsidRDefault="00206D35" w:rsidP="0004112B">
      <w:pPr>
        <w:rPr>
          <w:lang w:val="en-US"/>
        </w:rPr>
      </w:pPr>
      <w:r w:rsidRPr="00BE6996">
        <w:rPr>
          <w:lang w:val="en-US"/>
        </w:rPr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r w:rsidR="00F13242">
            <w:t xml:space="preserve">RPM </w:t>
          </w:r>
        </w:sdtContent>
      </w:sdt>
    </w:p>
    <w:p w14:paraId="09D82010" w14:textId="77777777" w:rsidR="008A2B7E" w:rsidRPr="00BE6996" w:rsidRDefault="008A2B7E">
      <w:pPr>
        <w:pStyle w:val="Ondertitel"/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F13242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1C7E680A" w:rsidR="00D95726" w:rsidRPr="00BE6996" w:rsidRDefault="00E05680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EndPr/>
              <w:sdtContent>
                <w:r w:rsidR="00F13242">
                  <w:t>v.1.0</w:t>
                </w:r>
              </w:sdtContent>
            </w:sdt>
            <w:bookmarkEnd w:id="0"/>
          </w:p>
        </w:tc>
      </w:tr>
      <w:tr w:rsidR="00D95726" w:rsidRPr="009B6024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24355180" w:rsidR="00D95726" w:rsidRPr="00F13242" w:rsidRDefault="00E05680" w:rsidP="004E636C">
            <w:pPr>
              <w:pStyle w:val="Geenafstand"/>
            </w:pPr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197818">
                  <w:t>Ramon</w:t>
                </w:r>
                <w:r w:rsidR="00F13242">
                  <w:t xml:space="preserve"> van Veghel</w:t>
                </w:r>
                <w:r w:rsidR="00197818">
                  <w:t>, Melanie</w:t>
                </w:r>
                <w:r w:rsidR="00F13242">
                  <w:t xml:space="preserve"> Hoogenboom</w:t>
                </w:r>
                <w:r w:rsidR="00197818">
                  <w:t xml:space="preserve"> en Philip</w:t>
                </w:r>
                <w:r w:rsidR="00F13242">
                  <w:t xml:space="preserve"> Klok</w:t>
                </w:r>
              </w:sdtContent>
            </w:sdt>
            <w:bookmarkEnd w:id="1"/>
          </w:p>
        </w:tc>
      </w:tr>
      <w:tr w:rsidR="00D95726" w:rsidRPr="00197818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4399182A" w:rsidR="00D95726" w:rsidRPr="00BE6996" w:rsidRDefault="00E05680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197818">
                  <w:t>11-05-2021</w:t>
                </w:r>
              </w:sdtContent>
            </w:sdt>
          </w:p>
        </w:tc>
      </w:tr>
    </w:tbl>
    <w:p w14:paraId="18A91E5E" w14:textId="77777777" w:rsidR="00906C51" w:rsidRPr="00BE6996" w:rsidRDefault="00906C51">
      <w:pPr>
        <w:rPr>
          <w:lang w:val="en-US"/>
        </w:rPr>
      </w:pPr>
      <w:r w:rsidRPr="00BE6996">
        <w:rPr>
          <w:lang w:val="en-US"/>
        </w:rPr>
        <w:br w:type="page"/>
      </w:r>
    </w:p>
    <w:bookmarkStart w:id="2" w:name="_Toc29370310" w:displacedByCustomXml="next"/>
    <w:bookmarkStart w:id="3" w:name="_Hlk52563534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0569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0AEE3" w14:textId="347CD6F6" w:rsidR="00197818" w:rsidRDefault="00197818">
          <w:pPr>
            <w:pStyle w:val="Kopvaninhoudsopgave"/>
          </w:pPr>
          <w:r>
            <w:t>Inhoudsopgave</w:t>
          </w:r>
        </w:p>
        <w:p w14:paraId="6ACBA725" w14:textId="09BA6948" w:rsidR="00197818" w:rsidRDefault="001978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19169" w:history="1">
            <w:r w:rsidRPr="00E95F1C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2B8E" w14:textId="0D0D0733" w:rsidR="00197818" w:rsidRDefault="00E056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0" w:history="1">
            <w:r w:rsidR="00197818" w:rsidRPr="00E95F1C">
              <w:rPr>
                <w:rStyle w:val="Hyperlink"/>
                <w:noProof/>
              </w:rPr>
              <w:t>Inleiding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_Toc71619170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4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7D0BBCD3" w14:textId="07DDD42E" w:rsidR="00197818" w:rsidRDefault="00E05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1" w:history="1">
            <w:r w:rsidR="00197818" w:rsidRPr="00E95F1C">
              <w:rPr>
                <w:rStyle w:val="Hyperlink"/>
                <w:noProof/>
              </w:rPr>
              <w:t>Over dit document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_Toc71619171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4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4657ED7A" w14:textId="039F01C3" w:rsidR="00197818" w:rsidRDefault="00E05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2" w:history="1">
            <w:r w:rsidR="00197818" w:rsidRPr="00E95F1C">
              <w:rPr>
                <w:rStyle w:val="Hyperlink"/>
                <w:noProof/>
              </w:rPr>
              <w:t>Over het project en de opdrachtgever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_Toc71619172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4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363E40DB" w14:textId="0C68D845" w:rsidR="00197818" w:rsidRDefault="00E056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3" w:history="1">
            <w:r w:rsidR="00197818" w:rsidRPr="00E95F1C">
              <w:rPr>
                <w:rStyle w:val="Hyperlink"/>
                <w:noProof/>
              </w:rPr>
              <w:t>Behoeftebeschrijving opdrachtgever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_Toc71619173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4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0D4ADBBE" w14:textId="273C8721" w:rsidR="00197818" w:rsidRDefault="00E05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4" w:history="1">
            <w:r w:rsidR="00197818" w:rsidRPr="00E95F1C">
              <w:rPr>
                <w:rStyle w:val="Hyperlink"/>
                <w:noProof/>
              </w:rPr>
              <w:t>Informatiebronnen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_Toc71619174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4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0BDCB4C2" w14:textId="63B021EC" w:rsidR="00197818" w:rsidRDefault="00E05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5" w:history="1">
            <w:r w:rsidR="00197818" w:rsidRPr="00E95F1C">
              <w:rPr>
                <w:rStyle w:val="Hyperlink"/>
                <w:noProof/>
              </w:rPr>
              <w:t>Eisen en wensen (MoSCoW)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_Toc71619175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4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2D0F3AD0" w14:textId="4D7540BD" w:rsidR="00197818" w:rsidRDefault="00E05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6" w:history="1">
            <w:r w:rsidR="00197818" w:rsidRPr="00E95F1C">
              <w:rPr>
                <w:rStyle w:val="Hyperlink"/>
                <w:noProof/>
              </w:rPr>
              <w:t>Impact voor de betrokkenen binnen de organisatie van de opdrachtgever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_Toc71619176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5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3C500A37" w14:textId="350B56BD" w:rsidR="00197818" w:rsidRDefault="00E056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7" w:history="1">
            <w:r w:rsidR="00197818" w:rsidRPr="00E95F1C">
              <w:rPr>
                <w:rStyle w:val="Hyperlink"/>
                <w:noProof/>
              </w:rPr>
              <w:t>Advies over te realiseren oplossing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_Toc71619177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5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65A4B2D9" w14:textId="13BE3260" w:rsidR="00197818" w:rsidRDefault="00E056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1619178" w:history="1">
            <w:r w:rsidR="00197818" w:rsidRPr="00E95F1C">
              <w:rPr>
                <w:rStyle w:val="Hyperlink"/>
                <w:noProof/>
              </w:rPr>
              <w:t>Akkoord opdrachtgever</w:t>
            </w:r>
            <w:r w:rsidR="00197818">
              <w:rPr>
                <w:noProof/>
                <w:webHidden/>
              </w:rPr>
              <w:tab/>
            </w:r>
            <w:r w:rsidR="00197818">
              <w:rPr>
                <w:noProof/>
                <w:webHidden/>
              </w:rPr>
              <w:fldChar w:fldCharType="begin"/>
            </w:r>
            <w:r w:rsidR="00197818">
              <w:rPr>
                <w:noProof/>
                <w:webHidden/>
              </w:rPr>
              <w:instrText xml:space="preserve"> PAGEREF _Toc71619178 \h </w:instrText>
            </w:r>
            <w:r w:rsidR="00197818">
              <w:rPr>
                <w:noProof/>
                <w:webHidden/>
              </w:rPr>
            </w:r>
            <w:r w:rsidR="00197818">
              <w:rPr>
                <w:noProof/>
                <w:webHidden/>
              </w:rPr>
              <w:fldChar w:fldCharType="separate"/>
            </w:r>
            <w:r w:rsidR="00197818">
              <w:rPr>
                <w:noProof/>
                <w:webHidden/>
              </w:rPr>
              <w:t>5</w:t>
            </w:r>
            <w:r w:rsidR="00197818">
              <w:rPr>
                <w:noProof/>
                <w:webHidden/>
              </w:rPr>
              <w:fldChar w:fldCharType="end"/>
            </w:r>
          </w:hyperlink>
        </w:p>
        <w:p w14:paraId="6E122622" w14:textId="029F4DEB" w:rsidR="00197818" w:rsidRDefault="00197818">
          <w:r>
            <w:rPr>
              <w:b/>
              <w:bCs/>
            </w:rPr>
            <w:fldChar w:fldCharType="end"/>
          </w:r>
        </w:p>
      </w:sdtContent>
    </w:sdt>
    <w:p w14:paraId="7BB16217" w14:textId="77777777" w:rsidR="00197818" w:rsidRDefault="00197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ECA4D" w14:textId="24701A65" w:rsidR="008A2B7E" w:rsidRPr="00145DB2" w:rsidRDefault="008A2B7E" w:rsidP="008A2B7E">
      <w:pPr>
        <w:pStyle w:val="Kop1"/>
      </w:pPr>
      <w:bookmarkStart w:id="4" w:name="_Toc71619169"/>
      <w:r w:rsidRPr="00145DB2">
        <w:lastRenderedPageBreak/>
        <w:t>Versiebeheer</w:t>
      </w:r>
      <w:bookmarkEnd w:id="2"/>
      <w:bookmarkEnd w:id="4"/>
    </w:p>
    <w:p w14:paraId="0BA3B0C3" w14:textId="77777777" w:rsidR="008A2B7E" w:rsidRPr="00145DB2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AF55D5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BE6996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6B3E19D6" w:rsidR="008A2B7E" w:rsidRPr="00145DB2" w:rsidRDefault="009D61A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F13242">
              <w:rPr>
                <w:b w:val="0"/>
              </w:rPr>
              <w:t>2</w:t>
            </w:r>
            <w:r>
              <w:rPr>
                <w:b w:val="0"/>
              </w:rPr>
              <w:t>-05-2021</w:t>
            </w:r>
          </w:p>
        </w:tc>
        <w:tc>
          <w:tcPr>
            <w:tcW w:w="788" w:type="dxa"/>
          </w:tcPr>
          <w:p w14:paraId="2F821848" w14:textId="6E8A742C" w:rsidR="008A2B7E" w:rsidRPr="00145DB2" w:rsidRDefault="00F13242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v.1.0</w:t>
            </w:r>
          </w:p>
        </w:tc>
        <w:tc>
          <w:tcPr>
            <w:tcW w:w="1679" w:type="dxa"/>
          </w:tcPr>
          <w:p w14:paraId="2CEA466B" w14:textId="2A5E51A6" w:rsidR="008A2B7E" w:rsidRPr="00145DB2" w:rsidRDefault="00F13242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R,P, &amp; M</w:t>
            </w:r>
          </w:p>
        </w:tc>
        <w:tc>
          <w:tcPr>
            <w:tcW w:w="5622" w:type="dxa"/>
          </w:tcPr>
          <w:p w14:paraId="329C3C8E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91AB89D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61291F06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19807AB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1BAABC" w14:textId="77777777" w:rsidR="008A2B7E" w:rsidRPr="00145DB2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E71BDE0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C8DEA1B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8A2B7E">
      <w:pPr>
        <w:pStyle w:val="Geenafstand"/>
      </w:pPr>
    </w:p>
    <w:p w14:paraId="18A268A3" w14:textId="77777777" w:rsidR="008A2B7E" w:rsidRPr="00145DB2" w:rsidRDefault="008A2B7E">
      <w:r w:rsidRPr="00145DB2">
        <w:br w:type="page"/>
      </w:r>
    </w:p>
    <w:p w14:paraId="3F277E15" w14:textId="77777777" w:rsidR="0015692D" w:rsidRPr="00145DB2" w:rsidRDefault="0015692D" w:rsidP="003A2EE7">
      <w:pPr>
        <w:pStyle w:val="Kop1"/>
      </w:pPr>
      <w:bookmarkStart w:id="5" w:name="_Toc29370311"/>
      <w:bookmarkStart w:id="6" w:name="_Toc71619170"/>
      <w:r w:rsidRPr="00145DB2">
        <w:lastRenderedPageBreak/>
        <w:t>Inleiding</w:t>
      </w:r>
      <w:bookmarkEnd w:id="5"/>
      <w:bookmarkEnd w:id="6"/>
    </w:p>
    <w:p w14:paraId="691CBC8D" w14:textId="77777777" w:rsidR="00A50A4E" w:rsidRPr="00145DB2" w:rsidRDefault="00C27281" w:rsidP="00C27281">
      <w:pPr>
        <w:pStyle w:val="Kop2"/>
      </w:pPr>
      <w:bookmarkStart w:id="7" w:name="_Toc29370312"/>
      <w:bookmarkStart w:id="8" w:name="_Toc71619171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7"/>
      <w:bookmarkEnd w:id="8"/>
    </w:p>
    <w:p w14:paraId="0E7A4DA9" w14:textId="2735E4DE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7FBE421A" w14:textId="00CD8489" w:rsidR="00C9588D" w:rsidRPr="00C9588D" w:rsidRDefault="00741E0E" w:rsidP="00C9588D">
      <w:pPr>
        <w:pStyle w:val="Kop2"/>
      </w:pPr>
      <w:bookmarkStart w:id="9" w:name="_Toc29370313"/>
      <w:bookmarkStart w:id="10" w:name="_Toc71619172"/>
      <w:r w:rsidRPr="00145DB2">
        <w:t>Over het project en de opdrachtgever</w:t>
      </w:r>
      <w:bookmarkEnd w:id="9"/>
      <w:bookmarkEnd w:id="10"/>
      <w:r w:rsidR="00C9588D">
        <w:br/>
      </w:r>
    </w:p>
    <w:p w14:paraId="5502C71E" w14:textId="77777777" w:rsidR="00C9588D" w:rsidRDefault="00C9588D" w:rsidP="00C9588D">
      <w:r>
        <w:t xml:space="preserve">Contactpersoon: </w:t>
      </w:r>
      <w:r>
        <w:br/>
        <w:t>Bedrijf: ROC Ter AA</w:t>
      </w:r>
      <w:r>
        <w:br/>
        <w:t>Omschrijving: School</w:t>
      </w:r>
    </w:p>
    <w:p w14:paraId="7EDBD650" w14:textId="77777777" w:rsidR="00C9588D" w:rsidRDefault="00C9588D" w:rsidP="00C9588D">
      <w:r>
        <w:t xml:space="preserve">Probleem: Webpagina waarop mensen recepten kunnen plaatsen, delen en bekijken. Verder moet er een account aangemaakt kunnen worden en hierna inloggen. Met een account kun je favoriete recepten opslaan en </w:t>
      </w:r>
      <w:proofErr w:type="spellStart"/>
      <w:r>
        <w:t>comments</w:t>
      </w:r>
      <w:proofErr w:type="spellEnd"/>
      <w:r>
        <w:t xml:space="preserve"> + reviews met een rating plaatsen. </w:t>
      </w:r>
    </w:p>
    <w:p w14:paraId="37718ED1" w14:textId="3D259B6C" w:rsidR="00350A26" w:rsidRDefault="00C9588D" w:rsidP="005A06D7">
      <w:r>
        <w:t>De zoekfunctie moet verschillende filters hebben zoals; recepten opzoeken, op ingrediënt kunnen zoeken,</w:t>
      </w:r>
      <w:r w:rsidR="00E84486">
        <w:t xml:space="preserve"> sorteren op gangen, bereidingstijd, populariteit  uitsluiten van allergieën en vegetarisch</w:t>
      </w:r>
    </w:p>
    <w:p w14:paraId="1A80B0C2" w14:textId="77777777" w:rsidR="0015692D" w:rsidRPr="00145DB2" w:rsidRDefault="0015692D" w:rsidP="00AF55D5">
      <w:pPr>
        <w:pStyle w:val="Kop1"/>
        <w:tabs>
          <w:tab w:val="right" w:pos="9072"/>
        </w:tabs>
      </w:pPr>
      <w:bookmarkStart w:id="11" w:name="_Toc29370314"/>
      <w:bookmarkStart w:id="12" w:name="_Toc71619173"/>
      <w:r w:rsidRPr="00145DB2">
        <w:t>Behoeftebeschrijving opdrachtgever</w:t>
      </w:r>
      <w:bookmarkEnd w:id="11"/>
      <w:bookmarkEnd w:id="12"/>
    </w:p>
    <w:p w14:paraId="5609CB3B" w14:textId="35777401" w:rsidR="006B55E8" w:rsidRDefault="006B55E8" w:rsidP="0015692D">
      <w:pPr>
        <w:pStyle w:val="Kop2"/>
      </w:pPr>
      <w:bookmarkStart w:id="13" w:name="_Toc29370315"/>
      <w:bookmarkStart w:id="14" w:name="_Toc71619174"/>
      <w:r w:rsidRPr="00145DB2">
        <w:t>Informatiebronnen</w:t>
      </w:r>
      <w:bookmarkEnd w:id="13"/>
      <w:bookmarkEnd w:id="14"/>
    </w:p>
    <w:p w14:paraId="42AA094E" w14:textId="664C31F6" w:rsidR="005A06D7" w:rsidRPr="005A06D7" w:rsidRDefault="005A06D7" w:rsidP="005A06D7">
      <w:r w:rsidRPr="005A06D7">
        <w:t>ROC Ter A</w:t>
      </w:r>
      <w:r>
        <w:t>A</w:t>
      </w:r>
    </w:p>
    <w:p w14:paraId="1216F061" w14:textId="151082D2" w:rsidR="005A06D7" w:rsidRPr="005A06D7" w:rsidRDefault="005A06D7" w:rsidP="00591D98">
      <w:pPr>
        <w:pStyle w:val="SPLinfo"/>
      </w:pPr>
      <w:hyperlink r:id="rId11" w:history="1">
        <w:r w:rsidRPr="005A06D7">
          <w:rPr>
            <w:rStyle w:val="Hyperlink"/>
          </w:rPr>
          <w:t>www.tasty.co</w:t>
        </w:r>
      </w:hyperlink>
      <w:r w:rsidRPr="005A06D7">
        <w:t xml:space="preserve"> </w:t>
      </w:r>
    </w:p>
    <w:p w14:paraId="4CDB66EE" w14:textId="455BFC56" w:rsidR="005A06D7" w:rsidRDefault="005A06D7" w:rsidP="00591D98">
      <w:pPr>
        <w:pStyle w:val="SPLinfo"/>
      </w:pPr>
      <w:hyperlink r:id="rId12" w:history="1">
        <w:r w:rsidRPr="00337E2A">
          <w:rPr>
            <w:rStyle w:val="Hyperlink"/>
          </w:rPr>
          <w:t>www.smulweb.nl</w:t>
        </w:r>
      </w:hyperlink>
      <w:r>
        <w:t xml:space="preserve"> </w:t>
      </w:r>
    </w:p>
    <w:p w14:paraId="65D7E164" w14:textId="51B7334A" w:rsidR="005A06D7" w:rsidRPr="00591D98" w:rsidRDefault="005A06D7" w:rsidP="00591D98">
      <w:pPr>
        <w:pStyle w:val="SPLinfo"/>
      </w:pPr>
      <w:hyperlink r:id="rId13" w:history="1">
        <w:r w:rsidRPr="005A06D7">
          <w:rPr>
            <w:rStyle w:val="Hyperlink"/>
          </w:rPr>
          <w:t>www.deliciously-ella.com</w:t>
        </w:r>
      </w:hyperlink>
      <w:r>
        <w:t xml:space="preserve"> </w:t>
      </w:r>
    </w:p>
    <w:p w14:paraId="69F30666" w14:textId="77777777" w:rsidR="0015692D" w:rsidRPr="00145DB2" w:rsidRDefault="0015692D" w:rsidP="0015692D">
      <w:pPr>
        <w:pStyle w:val="Kop2"/>
      </w:pPr>
      <w:bookmarkStart w:id="15" w:name="_Toc29370316"/>
      <w:bookmarkStart w:id="16" w:name="_Toc71619175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15"/>
      <w:bookmarkEnd w:id="16"/>
      <w:r w:rsidRPr="00145DB2">
        <w:t xml:space="preserve"> </w:t>
      </w:r>
    </w:p>
    <w:p w14:paraId="2B4962F4" w14:textId="77777777" w:rsidR="006F365B" w:rsidRPr="00145DB2" w:rsidRDefault="0085287A" w:rsidP="005C6C8A">
      <w:pPr>
        <w:pStyle w:val="SPLinfo"/>
      </w:pPr>
      <w:r w:rsidRPr="00145DB2">
        <w:t xml:space="preserve">In </w:t>
      </w:r>
      <w:r w:rsidR="009B6024">
        <w:t xml:space="preserve">deze paragraaf </w:t>
      </w:r>
      <w:r w:rsidRPr="00145DB2">
        <w:t xml:space="preserve">worden de </w:t>
      </w:r>
      <w:r w:rsidR="00931345" w:rsidRPr="00145DB2">
        <w:t>eisen en wensen van de opdrachtgever vastgelegd en geprioriteerd</w:t>
      </w:r>
      <w:r w:rsidR="00C852B8" w:rsidRPr="00145DB2">
        <w:t xml:space="preserve"> volgens de </w:t>
      </w:r>
      <w:proofErr w:type="spellStart"/>
      <w:r w:rsidR="00C852B8" w:rsidRPr="00145DB2">
        <w:t>MoSCoW</w:t>
      </w:r>
      <w:proofErr w:type="spellEnd"/>
      <w:r w:rsidR="00C852B8" w:rsidRPr="00145DB2">
        <w:t xml:space="preserve"> methode.</w:t>
      </w:r>
      <w:r w:rsidR="006924DE" w:rsidRPr="00145DB2">
        <w:t xml:space="preserve"> De </w:t>
      </w:r>
      <w:proofErr w:type="spellStart"/>
      <w:r w:rsidR="006924DE" w:rsidRPr="00145DB2">
        <w:t>MoSCoW</w:t>
      </w:r>
      <w:proofErr w:type="spellEnd"/>
      <w:r w:rsidR="006924DE" w:rsidRPr="00145DB2">
        <w:t xml:space="preserve"> methode is een wijze van prioriteiten stellen</w:t>
      </w:r>
      <w:r w:rsidR="0012351B" w:rsidRPr="00145DB2">
        <w:t xml:space="preserve"> waarmee de eisen aan het resultaat van een project worden ingedeeld.</w:t>
      </w:r>
      <w:r w:rsidR="00887BB0" w:rsidRPr="00145DB2">
        <w:t xml:space="preserve"> </w:t>
      </w:r>
      <w:r w:rsidR="009500EE" w:rsidRPr="00145DB2">
        <w:t>De volgorde waarin de eisen worden uitgevoerd, worden in de planning vastgelegd.</w:t>
      </w:r>
    </w:p>
    <w:p w14:paraId="3965F3B2" w14:textId="77777777" w:rsidR="00FD107C" w:rsidRPr="00145DB2" w:rsidRDefault="00FD107C" w:rsidP="006F365B">
      <w:proofErr w:type="spellStart"/>
      <w:r w:rsidRPr="00145DB2">
        <w:t>MoSCoW</w:t>
      </w:r>
      <w:proofErr w:type="spellEnd"/>
      <w:r w:rsidRPr="00145DB2">
        <w:t xml:space="preserve"> is een afkorting waa</w:t>
      </w:r>
      <w:r w:rsidR="00DF4D03" w:rsidRPr="00145DB2">
        <w:t>rbij de hoofdletters staan voor:</w:t>
      </w:r>
    </w:p>
    <w:p w14:paraId="1742D154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8A352F">
        <w:tab/>
        <w:t>D</w:t>
      </w:r>
      <w:r w:rsidR="00E84A1F" w:rsidRPr="00145DB2">
        <w:t xml:space="preserve">eze eisen moeten </w:t>
      </w:r>
      <w:r w:rsidR="008A352F">
        <w:t>in het eindresultaat terugkomen.</w:t>
      </w:r>
      <w:r w:rsidR="00E84A1F" w:rsidRPr="00145DB2">
        <w:t xml:space="preserve"> </w:t>
      </w:r>
      <w:r w:rsidR="008A352F">
        <w:t>Z</w:t>
      </w:r>
      <w:r w:rsidR="0058383B" w:rsidRPr="00145DB2">
        <w:t>onder deze eisen is het product niet bruikbaar</w:t>
      </w:r>
      <w:r w:rsidR="008A352F">
        <w:t>.</w:t>
      </w:r>
    </w:p>
    <w:p w14:paraId="796538F0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proofErr w:type="spellStart"/>
      <w:r w:rsidRPr="00145DB2">
        <w:t>should</w:t>
      </w:r>
      <w:proofErr w:type="spellEnd"/>
      <w:r w:rsidRPr="00145DB2">
        <w:t xml:space="preserve"> have:</w:t>
      </w:r>
      <w:r w:rsidRPr="00145DB2">
        <w:tab/>
      </w:r>
      <w:r w:rsidR="008A352F">
        <w:t>D</w:t>
      </w:r>
      <w:r w:rsidR="007408C1" w:rsidRPr="00145DB2">
        <w:t>eze eisen zijn zeer gewenst, maar zonder is het product wel bruikbaar</w:t>
      </w:r>
      <w:r w:rsidR="008A352F">
        <w:t>.</w:t>
      </w:r>
    </w:p>
    <w:p w14:paraId="3B463C95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proofErr w:type="spellStart"/>
      <w:r w:rsidR="008A352F">
        <w:t>could</w:t>
      </w:r>
      <w:proofErr w:type="spellEnd"/>
      <w:r w:rsidR="008A352F">
        <w:t xml:space="preserve"> have:</w:t>
      </w:r>
      <w:r w:rsidR="008A352F">
        <w:tab/>
        <w:t>D</w:t>
      </w:r>
      <w:r w:rsidRPr="00145DB2">
        <w:t xml:space="preserve">eze eisen zullen alleen aan bod komen als er tijd </w:t>
      </w:r>
      <w:r w:rsidR="007C1CE4" w:rsidRPr="00145DB2">
        <w:t>genoeg is</w:t>
      </w:r>
      <w:r w:rsidR="008A352F">
        <w:t>.</w:t>
      </w:r>
    </w:p>
    <w:p w14:paraId="108F0177" w14:textId="10A807CE" w:rsidR="0058383B" w:rsidRDefault="007C1CE4" w:rsidP="00AF55D5">
      <w:pPr>
        <w:ind w:left="2127" w:hanging="2127"/>
      </w:pPr>
      <w:r w:rsidRPr="00145DB2">
        <w:t xml:space="preserve">W - </w:t>
      </w:r>
      <w:proofErr w:type="spellStart"/>
      <w:r w:rsidRPr="00145DB2">
        <w:t>won</w:t>
      </w:r>
      <w:r w:rsidR="00E60B5D" w:rsidRPr="00145DB2">
        <w:t>’</w:t>
      </w:r>
      <w:r w:rsidRPr="00145DB2">
        <w:t>t</w:t>
      </w:r>
      <w:proofErr w:type="spellEnd"/>
      <w:r w:rsidRPr="00145DB2">
        <w:t xml:space="preserve"> have</w:t>
      </w:r>
      <w:r w:rsidR="00E60B5D" w:rsidRPr="00145DB2">
        <w:t xml:space="preserve"> (</w:t>
      </w:r>
      <w:proofErr w:type="spellStart"/>
      <w:r w:rsidR="00E60B5D" w:rsidRPr="00145DB2">
        <w:t>now</w:t>
      </w:r>
      <w:proofErr w:type="spellEnd"/>
      <w:r w:rsidR="00E60B5D" w:rsidRPr="00145DB2">
        <w:t>)</w:t>
      </w:r>
      <w:r w:rsidRPr="00145DB2">
        <w:t>:</w:t>
      </w:r>
      <w:r w:rsidR="00E60B5D" w:rsidRPr="00145DB2">
        <w:tab/>
      </w:r>
      <w:r w:rsidR="008A352F">
        <w:t>D</w:t>
      </w:r>
      <w:r w:rsidR="0004495B" w:rsidRPr="00145DB2">
        <w:t xml:space="preserve">eze </w:t>
      </w:r>
      <w:r w:rsidR="008A352F">
        <w:t>e</w:t>
      </w:r>
      <w:r w:rsidR="0004495B" w:rsidRPr="00145DB2">
        <w:t>isen zullen in dit project niet aan bod ko</w:t>
      </w:r>
      <w:r w:rsidR="008A352F">
        <w:t>men, maar kunnen in de toekomst</w:t>
      </w:r>
      <w:r w:rsidR="0004495B" w:rsidRPr="00145DB2">
        <w:t xml:space="preserve"> bij een vervolgproject aan bod komen</w:t>
      </w:r>
      <w:r w:rsidR="008A352F">
        <w:t>.</w:t>
      </w:r>
    </w:p>
    <w:p w14:paraId="73344CE0" w14:textId="7C378CB3" w:rsidR="00E84486" w:rsidRDefault="00E84486" w:rsidP="00AF55D5">
      <w:pPr>
        <w:ind w:left="2127" w:hanging="2127"/>
      </w:pPr>
    </w:p>
    <w:p w14:paraId="7A1DA1AA" w14:textId="77777777" w:rsidR="005A06D7" w:rsidRPr="00145DB2" w:rsidRDefault="005A06D7" w:rsidP="00AF55D5">
      <w:pPr>
        <w:ind w:left="2127" w:hanging="2127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lastRenderedPageBreak/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1161422E" w:rsidR="009E553C" w:rsidRPr="00145DB2" w:rsidRDefault="00E84486" w:rsidP="00D2059D">
            <w:r>
              <w:t>Recepten kunnen geüpload worden</w:t>
            </w:r>
          </w:p>
        </w:tc>
      </w:tr>
      <w:tr w:rsidR="009E553C" w:rsidRPr="00145DB2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844484E" w14:textId="535EB700" w:rsidR="00E84486" w:rsidRDefault="00E84486" w:rsidP="00D2059D">
            <w:r>
              <w:t>Zoekmachine die verschillende mogelijkheden heeft:</w:t>
            </w:r>
          </w:p>
          <w:p w14:paraId="6B311574" w14:textId="417E5960" w:rsidR="00E84486" w:rsidRDefault="00E84486" w:rsidP="00E84486">
            <w:pPr>
              <w:pStyle w:val="Lijstalinea"/>
              <w:numPr>
                <w:ilvl w:val="0"/>
                <w:numId w:val="3"/>
              </w:numPr>
            </w:pPr>
            <w:r>
              <w:t>R</w:t>
            </w:r>
            <w:r>
              <w:t>ecepten opzoeken</w:t>
            </w:r>
            <w:r>
              <w:t xml:space="preserve"> (trefwoorden)</w:t>
            </w:r>
          </w:p>
          <w:p w14:paraId="760699C6" w14:textId="1C59C18D" w:rsidR="00E84486" w:rsidRDefault="00E84486" w:rsidP="00E84486">
            <w:pPr>
              <w:pStyle w:val="Lijstalinea"/>
              <w:numPr>
                <w:ilvl w:val="0"/>
                <w:numId w:val="3"/>
              </w:numPr>
            </w:pPr>
            <w:r>
              <w:t>O</w:t>
            </w:r>
            <w:r>
              <w:t>p ingrediënt kunnen zoeken</w:t>
            </w:r>
            <w:r w:rsidR="0038402A">
              <w:t xml:space="preserve"> (maak je koelkast leeg)</w:t>
            </w:r>
          </w:p>
          <w:p w14:paraId="2C33B62B" w14:textId="3223386F" w:rsidR="00E84486" w:rsidRDefault="00E84486" w:rsidP="00E84486">
            <w:pPr>
              <w:pStyle w:val="Lijstalinea"/>
              <w:numPr>
                <w:ilvl w:val="0"/>
                <w:numId w:val="3"/>
              </w:numPr>
            </w:pPr>
            <w:r>
              <w:t>S</w:t>
            </w:r>
            <w:r>
              <w:t>orteren op gangen</w:t>
            </w:r>
          </w:p>
          <w:p w14:paraId="66EBE44E" w14:textId="79C8D118" w:rsidR="00E84486" w:rsidRDefault="00E84486" w:rsidP="00E84486">
            <w:pPr>
              <w:pStyle w:val="Lijstalinea"/>
              <w:numPr>
                <w:ilvl w:val="0"/>
                <w:numId w:val="3"/>
              </w:numPr>
            </w:pPr>
            <w:r>
              <w:t>B</w:t>
            </w:r>
            <w:r>
              <w:t>ereidingstijd</w:t>
            </w:r>
          </w:p>
          <w:p w14:paraId="2D6AAED6" w14:textId="40DA0D59" w:rsidR="00E84486" w:rsidRDefault="00E84486" w:rsidP="00E84486">
            <w:pPr>
              <w:pStyle w:val="Lijstalinea"/>
              <w:numPr>
                <w:ilvl w:val="0"/>
                <w:numId w:val="3"/>
              </w:numPr>
            </w:pPr>
            <w:r>
              <w:t>P</w:t>
            </w:r>
            <w:r>
              <w:t xml:space="preserve">opulariteit  </w:t>
            </w:r>
            <w:r w:rsidR="0038402A">
              <w:t>(top 5 op hoofdpagina)</w:t>
            </w:r>
          </w:p>
          <w:p w14:paraId="57CDA23E" w14:textId="398D6D46" w:rsidR="00E84486" w:rsidRPr="00145DB2" w:rsidRDefault="00E84486" w:rsidP="00D2059D">
            <w:pPr>
              <w:pStyle w:val="Lijstalinea"/>
              <w:numPr>
                <w:ilvl w:val="0"/>
                <w:numId w:val="3"/>
              </w:numPr>
            </w:pPr>
            <w:r>
              <w:t>Dieet (Allergieën ed.)</w:t>
            </w:r>
          </w:p>
        </w:tc>
      </w:tr>
      <w:tr w:rsidR="00E84486" w:rsidRPr="00145DB2" w14:paraId="4ED0B13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594F6E6" w14:textId="30E478AF" w:rsidR="00E84486" w:rsidRPr="00145DB2" w:rsidRDefault="0038402A" w:rsidP="00D2059D">
            <w:r>
              <w:t>Gebruiker kan een account maken en inloggen</w:t>
            </w:r>
          </w:p>
        </w:tc>
      </w:tr>
      <w:tr w:rsidR="00E84486" w:rsidRPr="00145DB2" w14:paraId="04AE1571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520C18C" w14:textId="2FB65DB9" w:rsidR="00E84486" w:rsidRPr="00145DB2" w:rsidRDefault="0038402A" w:rsidP="00D2059D">
            <w:r>
              <w:t>Er kunnen reviews &amp; ratings geplaatst worden</w:t>
            </w:r>
          </w:p>
        </w:tc>
      </w:tr>
      <w:tr w:rsidR="00E84486" w:rsidRPr="00145DB2" w14:paraId="12213CD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A98C744" w14:textId="7FA0FB63" w:rsidR="00E84486" w:rsidRPr="00145DB2" w:rsidRDefault="0038402A" w:rsidP="00D2059D">
            <w:r>
              <w:t>Er staan al recepten in</w:t>
            </w:r>
          </w:p>
        </w:tc>
      </w:tr>
      <w:tr w:rsidR="00E84486" w:rsidRPr="00145DB2" w14:paraId="00DA1C6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118D618" w14:textId="2E2FF7E6" w:rsidR="00E84486" w:rsidRPr="00145DB2" w:rsidRDefault="0038402A" w:rsidP="00D2059D">
            <w:r>
              <w:t>Logo op pagina</w:t>
            </w:r>
          </w:p>
        </w:tc>
      </w:tr>
      <w:tr w:rsidR="0038402A" w:rsidRPr="0038402A" w14:paraId="64BD030D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7F7491E" w14:textId="152D1675" w:rsidR="0038402A" w:rsidRPr="0038402A" w:rsidRDefault="0038402A" w:rsidP="00D2059D">
            <w:r w:rsidRPr="0038402A">
              <w:t xml:space="preserve">Gegevens in </w:t>
            </w:r>
            <w:proofErr w:type="spellStart"/>
            <w:r w:rsidRPr="0038402A">
              <w:t>footer</w:t>
            </w:r>
            <w:proofErr w:type="spellEnd"/>
            <w:r w:rsidRPr="0038402A">
              <w:t xml:space="preserve"> (Contact, copyright, voorwaa</w:t>
            </w:r>
            <w:r>
              <w:t xml:space="preserve">rden, </w:t>
            </w:r>
            <w:r w:rsidR="005A06D7">
              <w:t>FAQ)</w:t>
            </w:r>
          </w:p>
        </w:tc>
      </w:tr>
    </w:tbl>
    <w:p w14:paraId="5AEDC30F" w14:textId="77777777" w:rsidR="009E553C" w:rsidRPr="0038402A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38402A" w14:paraId="76155FA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1DCFE51" w14:textId="3E94250F" w:rsidR="009E553C" w:rsidRPr="0038402A" w:rsidRDefault="0038402A" w:rsidP="00D2059D">
            <w:pPr>
              <w:rPr>
                <w:lang w:val="fr-FR"/>
              </w:rPr>
            </w:pPr>
            <w:proofErr w:type="spellStart"/>
            <w:r w:rsidRPr="0038402A">
              <w:rPr>
                <w:lang w:val="fr-FR"/>
              </w:rPr>
              <w:t>Categoriëen</w:t>
            </w:r>
            <w:proofErr w:type="spellEnd"/>
            <w:r w:rsidRPr="0038402A">
              <w:rPr>
                <w:lang w:val="fr-FR"/>
              </w:rPr>
              <w:t xml:space="preserve"> ( </w:t>
            </w:r>
            <w:proofErr w:type="spellStart"/>
            <w:r w:rsidRPr="0038402A">
              <w:rPr>
                <w:lang w:val="fr-FR"/>
              </w:rPr>
              <w:t>Vlees</w:t>
            </w:r>
            <w:proofErr w:type="spellEnd"/>
            <w:r w:rsidRPr="0038402A">
              <w:rPr>
                <w:lang w:val="fr-FR"/>
              </w:rPr>
              <w:t xml:space="preserve">, vis, dessert, </w:t>
            </w:r>
            <w:proofErr w:type="spellStart"/>
            <w:r w:rsidRPr="0038402A">
              <w:rPr>
                <w:lang w:val="fr-FR"/>
              </w:rPr>
              <w:t>sa</w:t>
            </w:r>
            <w:r>
              <w:rPr>
                <w:lang w:val="fr-FR"/>
              </w:rPr>
              <w:t>us</w:t>
            </w:r>
            <w:proofErr w:type="spellEnd"/>
            <w:r>
              <w:rPr>
                <w:lang w:val="fr-FR"/>
              </w:rPr>
              <w:t xml:space="preserve">, salade, </w:t>
            </w:r>
            <w:proofErr w:type="spellStart"/>
            <w:r>
              <w:rPr>
                <w:lang w:val="fr-FR"/>
              </w:rPr>
              <w:t>frituur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airfryer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leftovers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9E553C" w:rsidRPr="0038402A" w14:paraId="052A55E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D03C85D" w14:textId="3B711C49" w:rsidR="009E553C" w:rsidRPr="0038402A" w:rsidRDefault="0038402A" w:rsidP="00D2059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Datum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sorteren</w:t>
            </w:r>
            <w:proofErr w:type="spellEnd"/>
          </w:p>
        </w:tc>
      </w:tr>
    </w:tbl>
    <w:p w14:paraId="442E48A6" w14:textId="6A785A04" w:rsidR="009E553C" w:rsidRPr="0038402A" w:rsidRDefault="009E553C" w:rsidP="009E553C">
      <w:pPr>
        <w:rPr>
          <w:lang w:val="fr-FR"/>
        </w:rPr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53688555" w:rsidR="009E553C" w:rsidRPr="00145DB2" w:rsidRDefault="0038402A" w:rsidP="00D2059D">
            <w:r>
              <w:t>Blog</w:t>
            </w:r>
          </w:p>
        </w:tc>
      </w:tr>
      <w:tr w:rsidR="009E553C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44EAB62A" w:rsidR="009E553C" w:rsidRPr="00145DB2" w:rsidRDefault="005A06D7" w:rsidP="00D2059D">
            <w:r>
              <w:t>Videorecepten</w:t>
            </w:r>
          </w:p>
        </w:tc>
      </w:tr>
      <w:tr w:rsidR="005A06D7" w:rsidRPr="00145DB2" w14:paraId="3D7131C7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59A59BA" w14:textId="77777777" w:rsidR="005A06D7" w:rsidRDefault="005A06D7" w:rsidP="00D2059D"/>
        </w:tc>
      </w:tr>
    </w:tbl>
    <w:p w14:paraId="2B43690F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7DA76349" w:rsidR="009E553C" w:rsidRPr="00145DB2" w:rsidRDefault="0038402A" w:rsidP="00D2059D">
            <w:r>
              <w:t>Webshop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77777777" w:rsidR="009E553C" w:rsidRPr="00145DB2" w:rsidRDefault="009E553C" w:rsidP="00D2059D"/>
        </w:tc>
      </w:tr>
    </w:tbl>
    <w:p w14:paraId="7EAA7D86" w14:textId="77777777" w:rsidR="009E553C" w:rsidRPr="00145DB2" w:rsidRDefault="009E553C" w:rsidP="009E553C"/>
    <w:p w14:paraId="6D9E7962" w14:textId="77777777" w:rsidR="0015692D" w:rsidRPr="00145DB2" w:rsidRDefault="00D16A85" w:rsidP="0015692D">
      <w:pPr>
        <w:pStyle w:val="Kop2"/>
      </w:pPr>
      <w:bookmarkStart w:id="17" w:name="_Toc29370317"/>
      <w:bookmarkStart w:id="18" w:name="_Toc71619176"/>
      <w:r w:rsidRPr="00145DB2"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7"/>
      <w:bookmarkEnd w:id="18"/>
    </w:p>
    <w:p w14:paraId="73A3A09B" w14:textId="77777777" w:rsidR="0015692D" w:rsidRPr="00145DB2" w:rsidRDefault="005C6C8A" w:rsidP="005C6C8A">
      <w:pPr>
        <w:pStyle w:val="SPLinfo"/>
      </w:pPr>
      <w:r>
        <w:t>In deze paragraaf wordt beschreven wat de voor- en nadelen zijn voor de organisatie van het gerealiseerde product. Wat verandert er voor de organisatie en de bedrijfsvoering van het bedrijf zodra de gerealiseerde applicatie in gebruik wordt genomen?</w:t>
      </w:r>
    </w:p>
    <w:p w14:paraId="67554BD3" w14:textId="77777777" w:rsidR="0015692D" w:rsidRPr="00145DB2" w:rsidRDefault="00B83D12" w:rsidP="00323068">
      <w:pPr>
        <w:pStyle w:val="Kop2"/>
      </w:pPr>
      <w:bookmarkStart w:id="19" w:name="_Toc29370318"/>
      <w:bookmarkStart w:id="20" w:name="_Toc71619177"/>
      <w:r w:rsidRPr="00145DB2">
        <w:t>Advies over te realiseren oplossing</w:t>
      </w:r>
      <w:bookmarkEnd w:id="19"/>
      <w:bookmarkEnd w:id="20"/>
    </w:p>
    <w:p w14:paraId="4E4ABEAF" w14:textId="4B5D5572" w:rsidR="00DC10FC" w:rsidRPr="00145DB2" w:rsidRDefault="005C6C8A" w:rsidP="005C6C8A">
      <w:pPr>
        <w:pStyle w:val="SPLinfo"/>
      </w:pPr>
      <w:r>
        <w:t>In deze paragraaf wordt omschreven en beargumenteerd wat de beste oplossing is voor het probleem van de opdrachtgever. Voorbeelden van argumenten zijn</w:t>
      </w:r>
      <w:r w:rsidR="00C73ED0">
        <w:t>:</w:t>
      </w:r>
      <w:r>
        <w:t xml:space="preserve"> de doelgroep en het gebruik van de applicatie, de veiligheid van het product.</w:t>
      </w:r>
    </w:p>
    <w:p w14:paraId="24822208" w14:textId="77777777" w:rsidR="0015692D" w:rsidRPr="00145DB2" w:rsidRDefault="00DC10FC" w:rsidP="00DC10FC">
      <w:pPr>
        <w:pStyle w:val="Kop1"/>
      </w:pPr>
      <w:bookmarkStart w:id="21" w:name="_Toc29370319"/>
      <w:bookmarkStart w:id="22" w:name="_Toc71619178"/>
      <w:r w:rsidRPr="00145DB2">
        <w:t>Akkoord opdrachtgever</w:t>
      </w:r>
      <w:bookmarkEnd w:id="21"/>
      <w:bookmarkEnd w:id="22"/>
    </w:p>
    <w:p w14:paraId="2F605A4F" w14:textId="77777777" w:rsidR="00DC10FC" w:rsidRPr="00145DB2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B11207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B11207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B11207">
            <w:pPr>
              <w:pStyle w:val="Geenafstand"/>
            </w:pPr>
            <w:r w:rsidRPr="00145DB2">
              <w:lastRenderedPageBreak/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DC10FC">
            <w:pPr>
              <w:pStyle w:val="Geenafstand"/>
            </w:pPr>
          </w:p>
        </w:tc>
      </w:tr>
    </w:tbl>
    <w:p w14:paraId="6BD10528" w14:textId="77777777" w:rsidR="00DC10FC" w:rsidRPr="00145DB2" w:rsidRDefault="00DC10FC" w:rsidP="00DC10FC">
      <w:pPr>
        <w:pStyle w:val="Geenafstand"/>
      </w:pPr>
    </w:p>
    <w:sectPr w:rsidR="00DC10FC" w:rsidRPr="00145DB2" w:rsidSect="00870E91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97F1" w14:textId="77777777" w:rsidR="00E05680" w:rsidRDefault="00E05680" w:rsidP="008A2B7E">
      <w:pPr>
        <w:spacing w:after="0" w:line="240" w:lineRule="auto"/>
      </w:pPr>
      <w:r>
        <w:separator/>
      </w:r>
    </w:p>
  </w:endnote>
  <w:endnote w:type="continuationSeparator" w:id="0">
    <w:p w14:paraId="01EEF8F9" w14:textId="77777777" w:rsidR="00E05680" w:rsidRDefault="00E05680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C974" w14:textId="088A35B3" w:rsidR="008A2B7E" w:rsidRPr="00F33D86" w:rsidRDefault="00E05680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4261" w14:textId="77777777" w:rsidR="00E05680" w:rsidRDefault="00E05680" w:rsidP="008A2B7E">
      <w:pPr>
        <w:spacing w:after="0" w:line="240" w:lineRule="auto"/>
      </w:pPr>
      <w:r>
        <w:separator/>
      </w:r>
    </w:p>
  </w:footnote>
  <w:footnote w:type="continuationSeparator" w:id="0">
    <w:p w14:paraId="26D2D2F5" w14:textId="77777777" w:rsidR="00E05680" w:rsidRDefault="00E05680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21"/>
    <w:multiLevelType w:val="hybridMultilevel"/>
    <w:tmpl w:val="E1CCF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A7E21"/>
    <w:rsid w:val="000E5F37"/>
    <w:rsid w:val="0010454A"/>
    <w:rsid w:val="0012351B"/>
    <w:rsid w:val="00145DB2"/>
    <w:rsid w:val="001502A4"/>
    <w:rsid w:val="0015692D"/>
    <w:rsid w:val="00197818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02A"/>
    <w:rsid w:val="00384DB2"/>
    <w:rsid w:val="003A24CA"/>
    <w:rsid w:val="003A2EE7"/>
    <w:rsid w:val="003D0335"/>
    <w:rsid w:val="003D74EA"/>
    <w:rsid w:val="003E1D29"/>
    <w:rsid w:val="003E7767"/>
    <w:rsid w:val="00410BBD"/>
    <w:rsid w:val="00436361"/>
    <w:rsid w:val="00440A7C"/>
    <w:rsid w:val="00464DA2"/>
    <w:rsid w:val="0046597C"/>
    <w:rsid w:val="004669F7"/>
    <w:rsid w:val="00491D11"/>
    <w:rsid w:val="004B21FF"/>
    <w:rsid w:val="004F0416"/>
    <w:rsid w:val="005621BB"/>
    <w:rsid w:val="005756B2"/>
    <w:rsid w:val="00577C71"/>
    <w:rsid w:val="0058383B"/>
    <w:rsid w:val="00591D98"/>
    <w:rsid w:val="005A06D7"/>
    <w:rsid w:val="005A66D9"/>
    <w:rsid w:val="005C6C8A"/>
    <w:rsid w:val="005D0910"/>
    <w:rsid w:val="005D0E63"/>
    <w:rsid w:val="006351D7"/>
    <w:rsid w:val="006642D3"/>
    <w:rsid w:val="00664B01"/>
    <w:rsid w:val="006924DE"/>
    <w:rsid w:val="0069447D"/>
    <w:rsid w:val="006B55E8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F162D"/>
    <w:rsid w:val="007F4FA8"/>
    <w:rsid w:val="00800E27"/>
    <w:rsid w:val="008145CF"/>
    <w:rsid w:val="0085287A"/>
    <w:rsid w:val="00870E91"/>
    <w:rsid w:val="00886E8B"/>
    <w:rsid w:val="00887BB0"/>
    <w:rsid w:val="00896809"/>
    <w:rsid w:val="008A2B7E"/>
    <w:rsid w:val="008A352F"/>
    <w:rsid w:val="008A796A"/>
    <w:rsid w:val="008D71BC"/>
    <w:rsid w:val="009059A5"/>
    <w:rsid w:val="00906C51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D61A0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1207"/>
    <w:rsid w:val="00B13A7A"/>
    <w:rsid w:val="00B202A4"/>
    <w:rsid w:val="00B2572A"/>
    <w:rsid w:val="00B44610"/>
    <w:rsid w:val="00B44FCD"/>
    <w:rsid w:val="00B604C0"/>
    <w:rsid w:val="00B7300F"/>
    <w:rsid w:val="00B83D12"/>
    <w:rsid w:val="00B843E3"/>
    <w:rsid w:val="00BA3CC7"/>
    <w:rsid w:val="00BE3B69"/>
    <w:rsid w:val="00BE6996"/>
    <w:rsid w:val="00C11737"/>
    <w:rsid w:val="00C27281"/>
    <w:rsid w:val="00C40AAB"/>
    <w:rsid w:val="00C54405"/>
    <w:rsid w:val="00C6710D"/>
    <w:rsid w:val="00C73B29"/>
    <w:rsid w:val="00C73ED0"/>
    <w:rsid w:val="00C852B8"/>
    <w:rsid w:val="00C93D3F"/>
    <w:rsid w:val="00C9588D"/>
    <w:rsid w:val="00CD31D4"/>
    <w:rsid w:val="00CE017C"/>
    <w:rsid w:val="00D16A85"/>
    <w:rsid w:val="00D45DB4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05680"/>
    <w:rsid w:val="00E13067"/>
    <w:rsid w:val="00E60B5D"/>
    <w:rsid w:val="00E72841"/>
    <w:rsid w:val="00E7326A"/>
    <w:rsid w:val="00E84486"/>
    <w:rsid w:val="00E84A1F"/>
    <w:rsid w:val="00EA0647"/>
    <w:rsid w:val="00EB41B2"/>
    <w:rsid w:val="00EC0C48"/>
    <w:rsid w:val="00EC278F"/>
    <w:rsid w:val="00EC7DE3"/>
    <w:rsid w:val="00ED3604"/>
    <w:rsid w:val="00F13242"/>
    <w:rsid w:val="00F22194"/>
    <w:rsid w:val="00F33D86"/>
    <w:rsid w:val="00F9359B"/>
    <w:rsid w:val="00F95B80"/>
    <w:rsid w:val="00FC4AB8"/>
    <w:rsid w:val="00FC4D17"/>
    <w:rsid w:val="00FD107C"/>
    <w:rsid w:val="00FE5DE4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97818"/>
    <w:pPr>
      <w:outlineLvl w:val="9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A0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www.deliciously-ella.com%20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smulweb.n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asty.c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535E00"/>
    <w:rsid w:val="00AD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</Template>
  <TotalTime>46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ramonvanveghel@gmail.com</cp:lastModifiedBy>
  <cp:revision>6</cp:revision>
  <cp:lastPrinted>2018-09-01T10:46:00Z</cp:lastPrinted>
  <dcterms:created xsi:type="dcterms:W3CDTF">2021-05-11T07:54:00Z</dcterms:created>
  <dcterms:modified xsi:type="dcterms:W3CDTF">2021-05-12T12:04:00Z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