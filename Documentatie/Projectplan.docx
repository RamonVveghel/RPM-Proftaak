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79C12" w14:textId="77777777" w:rsidR="00453A11" w:rsidRPr="00EE4CD5" w:rsidRDefault="00EE4CD5" w:rsidP="00453A11">
      <w:pPr>
        <w:pStyle w:val="Titel"/>
        <w:rPr>
          <w:lang w:val="en-US"/>
        </w:rPr>
      </w:pPr>
      <w:proofErr w:type="spellStart"/>
      <w:r w:rsidRPr="00EE4CD5">
        <w:rPr>
          <w:lang w:val="en-US"/>
        </w:rPr>
        <w:t>P</w:t>
      </w:r>
      <w:r>
        <w:rPr>
          <w:lang w:val="en-US"/>
        </w:rPr>
        <w:t>rojectplan</w:t>
      </w:r>
      <w:proofErr w:type="spellEnd"/>
    </w:p>
    <w:sdt>
      <w:sdtPr>
        <w:rPr>
          <w:lang w:val="en-US"/>
        </w:rPr>
        <w:alias w:val="Projectnaam"/>
        <w:tag w:val="Projectnaam"/>
        <w:id w:val="-914392091"/>
        <w:placeholder>
          <w:docPart w:val="8BA8B853B9AF4191B3E608CD03D4937C"/>
        </w:placeholder>
        <w:text/>
      </w:sdtPr>
      <w:sdtEndPr/>
      <w:sdtContent>
        <w:p w14:paraId="45DB4CD5" w14:textId="0FEB5900" w:rsidR="00C82853" w:rsidRDefault="0079076F" w:rsidP="00C82853">
          <w:pPr>
            <w:rPr>
              <w:lang w:val="en-US"/>
            </w:rPr>
          </w:pPr>
          <w:r>
            <w:rPr>
              <w:lang w:val="en-US"/>
            </w:rPr>
            <w:t>RPM</w:t>
          </w:r>
        </w:p>
      </w:sdtContent>
    </w:sdt>
    <w:p w14:paraId="091F6F9C" w14:textId="77777777" w:rsidR="008A2B7E" w:rsidRPr="00453A11" w:rsidRDefault="008A2B7E" w:rsidP="008A2B7E">
      <w:pPr>
        <w:rPr>
          <w:lang w:val="en-US"/>
        </w:rPr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AE35A7" w:rsidRPr="000C691A" w14:paraId="422208A0" w14:textId="77777777" w:rsidTr="009877AD">
        <w:tc>
          <w:tcPr>
            <w:tcW w:w="1601" w:type="dxa"/>
          </w:tcPr>
          <w:p w14:paraId="16095A30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proofErr w:type="spellStart"/>
            <w:r w:rsidRPr="00AE35A7">
              <w:rPr>
                <w:lang w:val="en-US"/>
              </w:rPr>
              <w:t>Versienummer</w:t>
            </w:r>
            <w:proofErr w:type="spellEnd"/>
            <w:r w:rsidRPr="00AE35A7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7FD5A4D9" w14:textId="0CA4FB92" w:rsidR="00AE35A7" w:rsidRPr="00AE35A7" w:rsidRDefault="0079076F" w:rsidP="00AE35A7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86BD7D69A15B4761A0103071CBFFF6E7"/>
                </w:placeholder>
                <w:text/>
              </w:sdtPr>
              <w:sdtEndPr/>
              <w:sdtContent>
                <w:r w:rsidR="0060356B">
                  <w:t>v</w:t>
                </w:r>
                <w:r w:rsidR="00A02282">
                  <w:t>.1.0</w:t>
                </w:r>
              </w:sdtContent>
            </w:sdt>
            <w:bookmarkEnd w:id="0"/>
          </w:p>
        </w:tc>
      </w:tr>
      <w:tr w:rsidR="00A02282" w:rsidRPr="004569AD" w14:paraId="00892460" w14:textId="77777777" w:rsidTr="009877AD">
        <w:tc>
          <w:tcPr>
            <w:tcW w:w="1601" w:type="dxa"/>
          </w:tcPr>
          <w:p w14:paraId="2EB1BC44" w14:textId="77777777" w:rsidR="00A02282" w:rsidRPr="00AE35A7" w:rsidRDefault="00A02282" w:rsidP="00A02282">
            <w:pPr>
              <w:pStyle w:val="Geenafstand"/>
              <w:rPr>
                <w:lang w:val="en-US"/>
              </w:rPr>
            </w:pPr>
            <w:r w:rsidRPr="00AE35A7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739043E2" w14:textId="5BB37E29" w:rsidR="00A02282" w:rsidRPr="00A02282" w:rsidRDefault="0079076F" w:rsidP="00A02282">
            <w:pPr>
              <w:pStyle w:val="Geenafstand"/>
            </w:pPr>
            <w:sdt>
              <w:sdtPr>
                <w:alias w:val="Naam van de auteur"/>
                <w:tag w:val="Authors"/>
                <w:id w:val="1931920483"/>
                <w:placeholder>
                  <w:docPart w:val="E740C32210CD42AF8B0FFADADAB96264"/>
                </w:placeholder>
                <w:text/>
              </w:sdtPr>
              <w:sdtEndPr/>
              <w:sdtContent>
                <w:r w:rsidR="00A02282">
                  <w:t xml:space="preserve">Ramon van Veghel, Philip Klok en Melanie Hoogenboom </w:t>
                </w:r>
              </w:sdtContent>
            </w:sdt>
            <w:bookmarkEnd w:id="1"/>
          </w:p>
        </w:tc>
      </w:tr>
      <w:tr w:rsidR="00AE35A7" w:rsidRPr="000C691A" w14:paraId="26B1DDB1" w14:textId="77777777" w:rsidTr="009877AD">
        <w:tc>
          <w:tcPr>
            <w:tcW w:w="1601" w:type="dxa"/>
          </w:tcPr>
          <w:p w14:paraId="28452050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r w:rsidRPr="00AE35A7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7EF561B2" w14:textId="0C8BEB63" w:rsidR="00AE35A7" w:rsidRPr="000534B2" w:rsidRDefault="0079076F" w:rsidP="00AE35A7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C47AE688DC794FF891F04A29D7A2821E"/>
                </w:placeholder>
                <w:text/>
              </w:sdtPr>
              <w:sdtEndPr/>
              <w:sdtContent>
                <w:r w:rsidR="00A02282">
                  <w:t>18-05-2021</w:t>
                </w:r>
              </w:sdtContent>
            </w:sdt>
          </w:p>
        </w:tc>
      </w:tr>
    </w:tbl>
    <w:p w14:paraId="1092A074" w14:textId="77777777" w:rsidR="00AE35A7" w:rsidRDefault="00AE35A7">
      <w:pPr>
        <w:rPr>
          <w:lang w:val="en-US"/>
        </w:rPr>
      </w:pPr>
      <w:r>
        <w:rPr>
          <w:lang w:val="en-US"/>
        </w:rPr>
        <w:br w:type="page"/>
      </w:r>
    </w:p>
    <w:bookmarkStart w:id="2" w:name="_Toc2928757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20493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115B89" w14:textId="1262033A" w:rsidR="004569AD" w:rsidRDefault="004569AD">
          <w:pPr>
            <w:pStyle w:val="Kopvaninhoudsopgave"/>
          </w:pPr>
          <w:r>
            <w:t>Inhoudsopgave</w:t>
          </w:r>
        </w:p>
        <w:p w14:paraId="50771182" w14:textId="07BB8559" w:rsidR="00971D04" w:rsidRDefault="004569A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24903" w:history="1">
            <w:r w:rsidR="00971D04" w:rsidRPr="00B02CB9">
              <w:rPr>
                <w:rStyle w:val="Hyperlink"/>
                <w:noProof/>
              </w:rPr>
              <w:t>Versiebeheer</w:t>
            </w:r>
            <w:r w:rsidR="00971D04">
              <w:rPr>
                <w:noProof/>
                <w:webHidden/>
              </w:rPr>
              <w:tab/>
            </w:r>
            <w:r w:rsidR="00971D04">
              <w:rPr>
                <w:noProof/>
                <w:webHidden/>
              </w:rPr>
              <w:fldChar w:fldCharType="begin"/>
            </w:r>
            <w:r w:rsidR="00971D04">
              <w:rPr>
                <w:noProof/>
                <w:webHidden/>
              </w:rPr>
              <w:instrText xml:space="preserve"> PAGEREF _Toc72224903 \h </w:instrText>
            </w:r>
            <w:r w:rsidR="00971D04">
              <w:rPr>
                <w:noProof/>
                <w:webHidden/>
              </w:rPr>
            </w:r>
            <w:r w:rsidR="00971D04">
              <w:rPr>
                <w:noProof/>
                <w:webHidden/>
              </w:rPr>
              <w:fldChar w:fldCharType="separate"/>
            </w:r>
            <w:r w:rsidR="00971D04">
              <w:rPr>
                <w:noProof/>
                <w:webHidden/>
              </w:rPr>
              <w:t>3</w:t>
            </w:r>
            <w:r w:rsidR="00971D04">
              <w:rPr>
                <w:noProof/>
                <w:webHidden/>
              </w:rPr>
              <w:fldChar w:fldCharType="end"/>
            </w:r>
          </w:hyperlink>
        </w:p>
        <w:p w14:paraId="02E77F72" w14:textId="42F4B636" w:rsidR="00971D04" w:rsidRDefault="0079076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2224904" w:history="1">
            <w:r w:rsidR="00971D04" w:rsidRPr="00B02CB9">
              <w:rPr>
                <w:rStyle w:val="Hyperlink"/>
                <w:noProof/>
              </w:rPr>
              <w:t>Inleiding</w:t>
            </w:r>
            <w:r w:rsidR="00971D04">
              <w:rPr>
                <w:noProof/>
                <w:webHidden/>
              </w:rPr>
              <w:tab/>
            </w:r>
            <w:r w:rsidR="00971D04">
              <w:rPr>
                <w:noProof/>
                <w:webHidden/>
              </w:rPr>
              <w:fldChar w:fldCharType="begin"/>
            </w:r>
            <w:r w:rsidR="00971D04">
              <w:rPr>
                <w:noProof/>
                <w:webHidden/>
              </w:rPr>
              <w:instrText xml:space="preserve"> PAGEREF _Toc72224904 \h </w:instrText>
            </w:r>
            <w:r w:rsidR="00971D04">
              <w:rPr>
                <w:noProof/>
                <w:webHidden/>
              </w:rPr>
            </w:r>
            <w:r w:rsidR="00971D04">
              <w:rPr>
                <w:noProof/>
                <w:webHidden/>
              </w:rPr>
              <w:fldChar w:fldCharType="separate"/>
            </w:r>
            <w:r w:rsidR="00971D04">
              <w:rPr>
                <w:noProof/>
                <w:webHidden/>
              </w:rPr>
              <w:t>4</w:t>
            </w:r>
            <w:r w:rsidR="00971D04">
              <w:rPr>
                <w:noProof/>
                <w:webHidden/>
              </w:rPr>
              <w:fldChar w:fldCharType="end"/>
            </w:r>
          </w:hyperlink>
        </w:p>
        <w:p w14:paraId="0610FC61" w14:textId="5CB30BE7" w:rsidR="00971D04" w:rsidRDefault="0079076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2224905" w:history="1">
            <w:r w:rsidR="00971D04" w:rsidRPr="00B02CB9">
              <w:rPr>
                <w:rStyle w:val="Hyperlink"/>
                <w:noProof/>
              </w:rPr>
              <w:t>Over dit document</w:t>
            </w:r>
            <w:r w:rsidR="00971D04">
              <w:rPr>
                <w:noProof/>
                <w:webHidden/>
              </w:rPr>
              <w:tab/>
            </w:r>
            <w:r w:rsidR="00971D04">
              <w:rPr>
                <w:noProof/>
                <w:webHidden/>
              </w:rPr>
              <w:fldChar w:fldCharType="begin"/>
            </w:r>
            <w:r w:rsidR="00971D04">
              <w:rPr>
                <w:noProof/>
                <w:webHidden/>
              </w:rPr>
              <w:instrText xml:space="preserve"> PAGEREF _Toc72224905 \h </w:instrText>
            </w:r>
            <w:r w:rsidR="00971D04">
              <w:rPr>
                <w:noProof/>
                <w:webHidden/>
              </w:rPr>
            </w:r>
            <w:r w:rsidR="00971D04">
              <w:rPr>
                <w:noProof/>
                <w:webHidden/>
              </w:rPr>
              <w:fldChar w:fldCharType="separate"/>
            </w:r>
            <w:r w:rsidR="00971D04">
              <w:rPr>
                <w:noProof/>
                <w:webHidden/>
              </w:rPr>
              <w:t>4</w:t>
            </w:r>
            <w:r w:rsidR="00971D04">
              <w:rPr>
                <w:noProof/>
                <w:webHidden/>
              </w:rPr>
              <w:fldChar w:fldCharType="end"/>
            </w:r>
          </w:hyperlink>
        </w:p>
        <w:p w14:paraId="54AEBF0D" w14:textId="12376A80" w:rsidR="00971D04" w:rsidRDefault="0079076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2224906" w:history="1">
            <w:r w:rsidR="00971D04" w:rsidRPr="00B02CB9">
              <w:rPr>
                <w:rStyle w:val="Hyperlink"/>
                <w:noProof/>
              </w:rPr>
              <w:t>Over het project en de opdrachtgever</w:t>
            </w:r>
            <w:r w:rsidR="00971D04">
              <w:rPr>
                <w:noProof/>
                <w:webHidden/>
              </w:rPr>
              <w:tab/>
            </w:r>
            <w:r w:rsidR="00971D04">
              <w:rPr>
                <w:noProof/>
                <w:webHidden/>
              </w:rPr>
              <w:fldChar w:fldCharType="begin"/>
            </w:r>
            <w:r w:rsidR="00971D04">
              <w:rPr>
                <w:noProof/>
                <w:webHidden/>
              </w:rPr>
              <w:instrText xml:space="preserve"> PAGEREF _Toc72224906 \h </w:instrText>
            </w:r>
            <w:r w:rsidR="00971D04">
              <w:rPr>
                <w:noProof/>
                <w:webHidden/>
              </w:rPr>
            </w:r>
            <w:r w:rsidR="00971D04">
              <w:rPr>
                <w:noProof/>
                <w:webHidden/>
              </w:rPr>
              <w:fldChar w:fldCharType="separate"/>
            </w:r>
            <w:r w:rsidR="00971D04">
              <w:rPr>
                <w:noProof/>
                <w:webHidden/>
              </w:rPr>
              <w:t>4</w:t>
            </w:r>
            <w:r w:rsidR="00971D04">
              <w:rPr>
                <w:noProof/>
                <w:webHidden/>
              </w:rPr>
              <w:fldChar w:fldCharType="end"/>
            </w:r>
          </w:hyperlink>
        </w:p>
        <w:p w14:paraId="4EE42DD4" w14:textId="3611A8AC" w:rsidR="00971D04" w:rsidRDefault="0079076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2224907" w:history="1">
            <w:r w:rsidR="00971D04" w:rsidRPr="00B02CB9">
              <w:rPr>
                <w:rStyle w:val="Hyperlink"/>
                <w:noProof/>
              </w:rPr>
              <w:t>Projectdoelstelling</w:t>
            </w:r>
            <w:r w:rsidR="00971D04">
              <w:rPr>
                <w:noProof/>
                <w:webHidden/>
              </w:rPr>
              <w:tab/>
            </w:r>
            <w:r w:rsidR="00971D04">
              <w:rPr>
                <w:noProof/>
                <w:webHidden/>
              </w:rPr>
              <w:fldChar w:fldCharType="begin"/>
            </w:r>
            <w:r w:rsidR="00971D04">
              <w:rPr>
                <w:noProof/>
                <w:webHidden/>
              </w:rPr>
              <w:instrText xml:space="preserve"> PAGEREF _Toc72224907 \h </w:instrText>
            </w:r>
            <w:r w:rsidR="00971D04">
              <w:rPr>
                <w:noProof/>
                <w:webHidden/>
              </w:rPr>
            </w:r>
            <w:r w:rsidR="00971D04">
              <w:rPr>
                <w:noProof/>
                <w:webHidden/>
              </w:rPr>
              <w:fldChar w:fldCharType="separate"/>
            </w:r>
            <w:r w:rsidR="00971D04">
              <w:rPr>
                <w:noProof/>
                <w:webHidden/>
              </w:rPr>
              <w:t>4</w:t>
            </w:r>
            <w:r w:rsidR="00971D04">
              <w:rPr>
                <w:noProof/>
                <w:webHidden/>
              </w:rPr>
              <w:fldChar w:fldCharType="end"/>
            </w:r>
          </w:hyperlink>
        </w:p>
        <w:p w14:paraId="22BEFFF3" w14:textId="260B5051" w:rsidR="00971D04" w:rsidRDefault="0079076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2224908" w:history="1">
            <w:r w:rsidR="00971D04" w:rsidRPr="00B02CB9">
              <w:rPr>
                <w:rStyle w:val="Hyperlink"/>
                <w:noProof/>
              </w:rPr>
              <w:t>Betrokkenen</w:t>
            </w:r>
            <w:r w:rsidR="00971D04">
              <w:rPr>
                <w:noProof/>
                <w:webHidden/>
              </w:rPr>
              <w:tab/>
            </w:r>
            <w:r w:rsidR="00971D04">
              <w:rPr>
                <w:noProof/>
                <w:webHidden/>
              </w:rPr>
              <w:fldChar w:fldCharType="begin"/>
            </w:r>
            <w:r w:rsidR="00971D04">
              <w:rPr>
                <w:noProof/>
                <w:webHidden/>
              </w:rPr>
              <w:instrText xml:space="preserve"> PAGEREF _Toc72224908 \h </w:instrText>
            </w:r>
            <w:r w:rsidR="00971D04">
              <w:rPr>
                <w:noProof/>
                <w:webHidden/>
              </w:rPr>
            </w:r>
            <w:r w:rsidR="00971D04">
              <w:rPr>
                <w:noProof/>
                <w:webHidden/>
              </w:rPr>
              <w:fldChar w:fldCharType="separate"/>
            </w:r>
            <w:r w:rsidR="00971D04">
              <w:rPr>
                <w:noProof/>
                <w:webHidden/>
              </w:rPr>
              <w:t>4</w:t>
            </w:r>
            <w:r w:rsidR="00971D04">
              <w:rPr>
                <w:noProof/>
                <w:webHidden/>
              </w:rPr>
              <w:fldChar w:fldCharType="end"/>
            </w:r>
          </w:hyperlink>
        </w:p>
        <w:p w14:paraId="146DD044" w14:textId="084DF89E" w:rsidR="00971D04" w:rsidRDefault="0079076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2224909" w:history="1">
            <w:r w:rsidR="00971D04" w:rsidRPr="00B02CB9">
              <w:rPr>
                <w:rStyle w:val="Hyperlink"/>
                <w:noProof/>
              </w:rPr>
              <w:t>Benodigdheden</w:t>
            </w:r>
            <w:r w:rsidR="00971D04">
              <w:rPr>
                <w:noProof/>
                <w:webHidden/>
              </w:rPr>
              <w:tab/>
            </w:r>
            <w:r w:rsidR="00971D04">
              <w:rPr>
                <w:noProof/>
                <w:webHidden/>
              </w:rPr>
              <w:fldChar w:fldCharType="begin"/>
            </w:r>
            <w:r w:rsidR="00971D04">
              <w:rPr>
                <w:noProof/>
                <w:webHidden/>
              </w:rPr>
              <w:instrText xml:space="preserve"> PAGEREF _Toc72224909 \h </w:instrText>
            </w:r>
            <w:r w:rsidR="00971D04">
              <w:rPr>
                <w:noProof/>
                <w:webHidden/>
              </w:rPr>
            </w:r>
            <w:r w:rsidR="00971D04">
              <w:rPr>
                <w:noProof/>
                <w:webHidden/>
              </w:rPr>
              <w:fldChar w:fldCharType="separate"/>
            </w:r>
            <w:r w:rsidR="00971D04">
              <w:rPr>
                <w:noProof/>
                <w:webHidden/>
              </w:rPr>
              <w:t>4</w:t>
            </w:r>
            <w:r w:rsidR="00971D04">
              <w:rPr>
                <w:noProof/>
                <w:webHidden/>
              </w:rPr>
              <w:fldChar w:fldCharType="end"/>
            </w:r>
          </w:hyperlink>
        </w:p>
        <w:p w14:paraId="53DB8304" w14:textId="7E73056B" w:rsidR="00971D04" w:rsidRDefault="0079076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2224910" w:history="1">
            <w:r w:rsidR="00971D04" w:rsidRPr="00B02CB9">
              <w:rPr>
                <w:rStyle w:val="Hyperlink"/>
                <w:noProof/>
              </w:rPr>
              <w:t>Takenlijst</w:t>
            </w:r>
            <w:r w:rsidR="00971D04">
              <w:rPr>
                <w:noProof/>
                <w:webHidden/>
              </w:rPr>
              <w:tab/>
            </w:r>
            <w:r w:rsidR="00971D04">
              <w:rPr>
                <w:noProof/>
                <w:webHidden/>
              </w:rPr>
              <w:fldChar w:fldCharType="begin"/>
            </w:r>
            <w:r w:rsidR="00971D04">
              <w:rPr>
                <w:noProof/>
                <w:webHidden/>
              </w:rPr>
              <w:instrText xml:space="preserve"> PAGEREF _Toc72224910 \h </w:instrText>
            </w:r>
            <w:r w:rsidR="00971D04">
              <w:rPr>
                <w:noProof/>
                <w:webHidden/>
              </w:rPr>
            </w:r>
            <w:r w:rsidR="00971D04">
              <w:rPr>
                <w:noProof/>
                <w:webHidden/>
              </w:rPr>
              <w:fldChar w:fldCharType="separate"/>
            </w:r>
            <w:r w:rsidR="00971D04">
              <w:rPr>
                <w:noProof/>
                <w:webHidden/>
              </w:rPr>
              <w:t>4</w:t>
            </w:r>
            <w:r w:rsidR="00971D04">
              <w:rPr>
                <w:noProof/>
                <w:webHidden/>
              </w:rPr>
              <w:fldChar w:fldCharType="end"/>
            </w:r>
          </w:hyperlink>
        </w:p>
        <w:p w14:paraId="273E00C7" w14:textId="102A1058" w:rsidR="00971D04" w:rsidRDefault="0079076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2224911" w:history="1">
            <w:r w:rsidR="00971D04" w:rsidRPr="00B02CB9">
              <w:rPr>
                <w:rStyle w:val="Hyperlink"/>
                <w:noProof/>
              </w:rPr>
              <w:t>Projectgrenzen</w:t>
            </w:r>
            <w:r w:rsidR="00971D04">
              <w:rPr>
                <w:noProof/>
                <w:webHidden/>
              </w:rPr>
              <w:tab/>
            </w:r>
            <w:r w:rsidR="00971D04">
              <w:rPr>
                <w:noProof/>
                <w:webHidden/>
              </w:rPr>
              <w:fldChar w:fldCharType="begin"/>
            </w:r>
            <w:r w:rsidR="00971D04">
              <w:rPr>
                <w:noProof/>
                <w:webHidden/>
              </w:rPr>
              <w:instrText xml:space="preserve"> PAGEREF _Toc72224911 \h </w:instrText>
            </w:r>
            <w:r w:rsidR="00971D04">
              <w:rPr>
                <w:noProof/>
                <w:webHidden/>
              </w:rPr>
            </w:r>
            <w:r w:rsidR="00971D04">
              <w:rPr>
                <w:noProof/>
                <w:webHidden/>
              </w:rPr>
              <w:fldChar w:fldCharType="separate"/>
            </w:r>
            <w:r w:rsidR="00971D04">
              <w:rPr>
                <w:noProof/>
                <w:webHidden/>
              </w:rPr>
              <w:t>5</w:t>
            </w:r>
            <w:r w:rsidR="00971D04">
              <w:rPr>
                <w:noProof/>
                <w:webHidden/>
              </w:rPr>
              <w:fldChar w:fldCharType="end"/>
            </w:r>
          </w:hyperlink>
        </w:p>
        <w:p w14:paraId="10B0A158" w14:textId="7D49E75B" w:rsidR="00971D04" w:rsidRDefault="0079076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2224912" w:history="1">
            <w:r w:rsidR="00971D04" w:rsidRPr="00B02CB9">
              <w:rPr>
                <w:rStyle w:val="Hyperlink"/>
                <w:noProof/>
              </w:rPr>
              <w:t>Planning</w:t>
            </w:r>
            <w:r w:rsidR="00971D04">
              <w:rPr>
                <w:noProof/>
                <w:webHidden/>
              </w:rPr>
              <w:tab/>
            </w:r>
            <w:r w:rsidR="00971D04">
              <w:rPr>
                <w:noProof/>
                <w:webHidden/>
              </w:rPr>
              <w:fldChar w:fldCharType="begin"/>
            </w:r>
            <w:r w:rsidR="00971D04">
              <w:rPr>
                <w:noProof/>
                <w:webHidden/>
              </w:rPr>
              <w:instrText xml:space="preserve"> PAGEREF _Toc72224912 \h </w:instrText>
            </w:r>
            <w:r w:rsidR="00971D04">
              <w:rPr>
                <w:noProof/>
                <w:webHidden/>
              </w:rPr>
            </w:r>
            <w:r w:rsidR="00971D04">
              <w:rPr>
                <w:noProof/>
                <w:webHidden/>
              </w:rPr>
              <w:fldChar w:fldCharType="separate"/>
            </w:r>
            <w:r w:rsidR="00971D04">
              <w:rPr>
                <w:noProof/>
                <w:webHidden/>
              </w:rPr>
              <w:t>5</w:t>
            </w:r>
            <w:r w:rsidR="00971D04">
              <w:rPr>
                <w:noProof/>
                <w:webHidden/>
              </w:rPr>
              <w:fldChar w:fldCharType="end"/>
            </w:r>
          </w:hyperlink>
        </w:p>
        <w:p w14:paraId="632A78A5" w14:textId="6B39AC62" w:rsidR="00971D04" w:rsidRDefault="0079076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72224913" w:history="1">
            <w:r w:rsidR="00971D04" w:rsidRPr="00B02CB9">
              <w:rPr>
                <w:rStyle w:val="Hyperlink"/>
                <w:noProof/>
              </w:rPr>
              <w:t>Akkoord opdrachtgever</w:t>
            </w:r>
            <w:r w:rsidR="00971D04">
              <w:rPr>
                <w:noProof/>
                <w:webHidden/>
              </w:rPr>
              <w:tab/>
            </w:r>
            <w:r w:rsidR="00971D04">
              <w:rPr>
                <w:noProof/>
                <w:webHidden/>
              </w:rPr>
              <w:fldChar w:fldCharType="begin"/>
            </w:r>
            <w:r w:rsidR="00971D04">
              <w:rPr>
                <w:noProof/>
                <w:webHidden/>
              </w:rPr>
              <w:instrText xml:space="preserve"> PAGEREF _Toc72224913 \h </w:instrText>
            </w:r>
            <w:r w:rsidR="00971D04">
              <w:rPr>
                <w:noProof/>
                <w:webHidden/>
              </w:rPr>
            </w:r>
            <w:r w:rsidR="00971D04">
              <w:rPr>
                <w:noProof/>
                <w:webHidden/>
              </w:rPr>
              <w:fldChar w:fldCharType="separate"/>
            </w:r>
            <w:r w:rsidR="00971D04">
              <w:rPr>
                <w:noProof/>
                <w:webHidden/>
              </w:rPr>
              <w:t>6</w:t>
            </w:r>
            <w:r w:rsidR="00971D04">
              <w:rPr>
                <w:noProof/>
                <w:webHidden/>
              </w:rPr>
              <w:fldChar w:fldCharType="end"/>
            </w:r>
          </w:hyperlink>
        </w:p>
        <w:p w14:paraId="5BF17D32" w14:textId="6F633D50" w:rsidR="004569AD" w:rsidRDefault="004569AD">
          <w:r>
            <w:rPr>
              <w:b/>
              <w:bCs/>
            </w:rPr>
            <w:fldChar w:fldCharType="end"/>
          </w:r>
        </w:p>
      </w:sdtContent>
    </w:sdt>
    <w:p w14:paraId="5D6495ED" w14:textId="77777777" w:rsidR="004569AD" w:rsidRDefault="004569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222AC0" w14:textId="76B3738B" w:rsidR="008A2B7E" w:rsidRPr="0093389B" w:rsidRDefault="008A2B7E" w:rsidP="008A2B7E">
      <w:pPr>
        <w:pStyle w:val="Kop1"/>
      </w:pPr>
      <w:bookmarkStart w:id="3" w:name="_Toc72224903"/>
      <w:r w:rsidRPr="0093389B">
        <w:lastRenderedPageBreak/>
        <w:t>Versiebeheer</w:t>
      </w:r>
      <w:bookmarkEnd w:id="3"/>
      <w:bookmarkEnd w:id="2"/>
    </w:p>
    <w:p w14:paraId="0DCEF2D3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820"/>
        <w:gridCol w:w="5481"/>
      </w:tblGrid>
      <w:tr w:rsidR="008A2B7E" w:rsidRPr="0093389B" w14:paraId="4B0FCE47" w14:textId="77777777" w:rsidTr="00535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74651C8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3FBC4A49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820" w:type="dxa"/>
          </w:tcPr>
          <w:p w14:paraId="357AAA30" w14:textId="352EAB53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481" w:type="dxa"/>
          </w:tcPr>
          <w:p w14:paraId="3DDFBAD8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016A1E30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8696384" w14:textId="137CDB99" w:rsidR="008A2B7E" w:rsidRPr="0093389B" w:rsidRDefault="0060356B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18-05-2021</w:t>
            </w:r>
          </w:p>
        </w:tc>
        <w:tc>
          <w:tcPr>
            <w:tcW w:w="788" w:type="dxa"/>
          </w:tcPr>
          <w:p w14:paraId="3E1BA41B" w14:textId="04EBF1AD" w:rsidR="008A2B7E" w:rsidRPr="0093389B" w:rsidRDefault="0060356B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V.1.0</w:t>
            </w:r>
          </w:p>
        </w:tc>
        <w:tc>
          <w:tcPr>
            <w:tcW w:w="1820" w:type="dxa"/>
          </w:tcPr>
          <w:p w14:paraId="457381E4" w14:textId="520F0598" w:rsidR="008A2B7E" w:rsidRPr="0093389B" w:rsidRDefault="00FD5AC1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R, P &amp; M </w:t>
            </w:r>
          </w:p>
        </w:tc>
        <w:tc>
          <w:tcPr>
            <w:tcW w:w="5481" w:type="dxa"/>
          </w:tcPr>
          <w:p w14:paraId="7B4AD8BF" w14:textId="03015302" w:rsidR="008A2B7E" w:rsidRPr="0093389B" w:rsidRDefault="00FD5AC1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Begint gemaakt aan projectplan</w:t>
            </w:r>
            <w:r w:rsidR="00380EF8">
              <w:t>.</w:t>
            </w:r>
          </w:p>
        </w:tc>
      </w:tr>
      <w:tr w:rsidR="008A2B7E" w:rsidRPr="0093389B" w14:paraId="4765D034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14C238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3A6BD3AF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55A4B0BF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2A1D76DD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1216EAE5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7F14584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6E049EA2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4246AA35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2BFC88C0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34E4C6A2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143E0F10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BD4914F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14:paraId="14D75BE5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1" w:type="dxa"/>
          </w:tcPr>
          <w:p w14:paraId="24ED0BA7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F77D27" w14:textId="35757919" w:rsidR="008A2B7E" w:rsidRPr="0093389B" w:rsidRDefault="008A2B7E" w:rsidP="004569AD"/>
    <w:p w14:paraId="3D893F7F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5555CE91" w14:textId="77777777" w:rsidR="0015692D" w:rsidRPr="0093389B" w:rsidRDefault="0015692D" w:rsidP="003A2EE7">
      <w:pPr>
        <w:pStyle w:val="Kop1"/>
      </w:pPr>
      <w:bookmarkStart w:id="4" w:name="_Toc29287572"/>
      <w:bookmarkStart w:id="5" w:name="_Toc72224904"/>
      <w:r w:rsidRPr="0093389B">
        <w:lastRenderedPageBreak/>
        <w:t>Inleiding</w:t>
      </w:r>
      <w:bookmarkEnd w:id="4"/>
      <w:bookmarkEnd w:id="5"/>
    </w:p>
    <w:p w14:paraId="57E26BF0" w14:textId="77777777" w:rsidR="00A50A4E" w:rsidRDefault="00C27281" w:rsidP="00C27281">
      <w:pPr>
        <w:pStyle w:val="Kop2"/>
      </w:pPr>
      <w:bookmarkStart w:id="6" w:name="_Toc29287573"/>
      <w:bookmarkStart w:id="7" w:name="_Toc72224905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6"/>
      <w:bookmarkEnd w:id="7"/>
    </w:p>
    <w:p w14:paraId="2453B92B" w14:textId="77777777" w:rsidR="000F6B51" w:rsidRPr="000F6B51" w:rsidRDefault="000F6B51" w:rsidP="00FD0C51">
      <w:r>
        <w:t>In dit document worden de uit te voeren werkzaamheden, projectdoelstellingen, besprekingen en opleveringen vastgelegd. Het een en ander wordt in een logische chronologisch volgorde in een strokenplanning opgenomen.</w:t>
      </w:r>
    </w:p>
    <w:p w14:paraId="3AF37E70" w14:textId="77777777" w:rsidR="00741E0E" w:rsidRPr="0093389B" w:rsidRDefault="00741E0E" w:rsidP="00AF55D5">
      <w:pPr>
        <w:pStyle w:val="Kop2"/>
      </w:pPr>
      <w:bookmarkStart w:id="8" w:name="_Toc29287574"/>
      <w:bookmarkStart w:id="9" w:name="_Toc72224906"/>
      <w:r w:rsidRPr="0093389B">
        <w:t>Over het project en de opdrachtgever</w:t>
      </w:r>
      <w:bookmarkEnd w:id="8"/>
      <w:bookmarkEnd w:id="9"/>
    </w:p>
    <w:p w14:paraId="65F65A17" w14:textId="77777777" w:rsidR="002869E2" w:rsidRDefault="002869E2" w:rsidP="002869E2">
      <w:bookmarkStart w:id="10" w:name="_Toc29287575"/>
      <w:r>
        <w:t>Contactpersoon: Peter Nöcker</w:t>
      </w:r>
      <w:r>
        <w:br/>
        <w:t>Bedrijf: ROC Ter AA</w:t>
      </w:r>
      <w:r>
        <w:br/>
        <w:t>Omschrijving: School</w:t>
      </w:r>
    </w:p>
    <w:p w14:paraId="36EB1BA4" w14:textId="77777777" w:rsidR="002869E2" w:rsidRDefault="002869E2" w:rsidP="002869E2">
      <w:r>
        <w:t xml:space="preserve">Probleem: Webpagina waarop mensen recepten kunnen plaatsen, delen en bekijken. Verder moet er een account aangemaakt kunnen worden en hierna inloggen. Met een account kun je favoriete recepten opslaan en </w:t>
      </w:r>
      <w:proofErr w:type="spellStart"/>
      <w:r>
        <w:t>comments</w:t>
      </w:r>
      <w:proofErr w:type="spellEnd"/>
      <w:r>
        <w:t xml:space="preserve"> + reviews met een rating plaatsen. </w:t>
      </w:r>
    </w:p>
    <w:p w14:paraId="74904302" w14:textId="77777777" w:rsidR="002869E2" w:rsidRDefault="002869E2" w:rsidP="002869E2">
      <w:r>
        <w:t>De zoekfunctie moet verschillende filters hebben zoals; recepten opzoeken, op ingrediënt kunnen zoeken, sorteren op gangen, bereidingstijd, populariteit  uitsluiten van allergieën en vegetarisch</w:t>
      </w:r>
    </w:p>
    <w:p w14:paraId="69785C79" w14:textId="646A9A19" w:rsidR="0015692D" w:rsidRDefault="00EB12ED" w:rsidP="000162B6">
      <w:pPr>
        <w:pStyle w:val="Kop1"/>
      </w:pPr>
      <w:bookmarkStart w:id="11" w:name="_Toc72224907"/>
      <w:r>
        <w:t>Projectdoelstelling</w:t>
      </w:r>
      <w:bookmarkEnd w:id="10"/>
      <w:bookmarkEnd w:id="11"/>
    </w:p>
    <w:p w14:paraId="68A69EA0" w14:textId="65DB201A" w:rsidR="00731EA5" w:rsidRDefault="00AF6890" w:rsidP="00731EA5">
      <w:r>
        <w:t>Ons doelstelling is dat we efficiënt met de planning werken</w:t>
      </w:r>
      <w:r w:rsidR="00333102">
        <w:t xml:space="preserve">. </w:t>
      </w:r>
      <w:r w:rsidR="00654187">
        <w:br/>
      </w:r>
      <w:r w:rsidR="00333102">
        <w:t>Dat we rekening</w:t>
      </w:r>
      <w:r w:rsidR="00654187">
        <w:t xml:space="preserve"> houden met de samenwerking wat iemand leuk vindt om te doen.</w:t>
      </w:r>
      <w:r w:rsidR="00654187">
        <w:br/>
      </w:r>
      <w:r w:rsidR="00AF0923">
        <w:t>Dat we voor ieder doelgroep de website interessant probeer te maken (Jong,</w:t>
      </w:r>
      <w:r w:rsidR="005769EA">
        <w:t xml:space="preserve"> volwassen en ouderen).</w:t>
      </w:r>
    </w:p>
    <w:p w14:paraId="1E34E6A7" w14:textId="301F4C10" w:rsidR="00840569" w:rsidRDefault="004E1BED" w:rsidP="00840569">
      <w:pPr>
        <w:pStyle w:val="Kop1"/>
      </w:pPr>
      <w:bookmarkStart w:id="12" w:name="_Toc29287576"/>
      <w:bookmarkStart w:id="13" w:name="_Toc72224908"/>
      <w:r>
        <w:t>Betrokkenen</w:t>
      </w:r>
      <w:bookmarkEnd w:id="12"/>
      <w:bookmarkEnd w:id="13"/>
    </w:p>
    <w:p w14:paraId="4318E012" w14:textId="3131AEFE" w:rsidR="00840569" w:rsidRDefault="00A80317" w:rsidP="00652042">
      <w:r>
        <w:t xml:space="preserve">Opdrachtgever: Peter </w:t>
      </w:r>
      <w:r w:rsidR="00F2354D">
        <w:t>N</w:t>
      </w:r>
      <w:r w:rsidR="00B54026" w:rsidRPr="00B54026">
        <w:t>ö</w:t>
      </w:r>
      <w:r w:rsidR="00B54026">
        <w:t xml:space="preserve">cker, </w:t>
      </w:r>
      <w:hyperlink r:id="rId10" w:history="1">
        <w:r w:rsidR="00790194" w:rsidRPr="00084837">
          <w:rPr>
            <w:rStyle w:val="Hyperlink"/>
          </w:rPr>
          <w:t>p.nocker@roc-teraa.nl</w:t>
        </w:r>
      </w:hyperlink>
      <w:r w:rsidR="00790194">
        <w:t xml:space="preserve"> </w:t>
      </w:r>
      <w:r>
        <w:br/>
      </w:r>
      <w:r w:rsidR="002A5D83">
        <w:t>Projectleider: Ramon van Veghel</w:t>
      </w:r>
      <w:r w:rsidR="00AB2355">
        <w:t>, 06</w:t>
      </w:r>
      <w:r w:rsidR="00C7045D">
        <w:t xml:space="preserve">-42501120, </w:t>
      </w:r>
      <w:hyperlink r:id="rId11" w:history="1">
        <w:r w:rsidR="00C7045D" w:rsidRPr="00084837">
          <w:rPr>
            <w:rStyle w:val="Hyperlink"/>
          </w:rPr>
          <w:t>49039@roc-teraa.nl</w:t>
        </w:r>
      </w:hyperlink>
      <w:r w:rsidR="00C7045D">
        <w:br/>
      </w:r>
      <w:r w:rsidR="005A49F7">
        <w:t>Prog</w:t>
      </w:r>
      <w:r w:rsidR="00840569">
        <w:t xml:space="preserve">rammeur/Ontwerper: </w:t>
      </w:r>
      <w:r w:rsidR="0091684E">
        <w:t xml:space="preserve">Philip Klok, </w:t>
      </w:r>
      <w:r w:rsidR="00D25652">
        <w:t xml:space="preserve">06-11022219, </w:t>
      </w:r>
      <w:hyperlink r:id="rId12" w:history="1">
        <w:r w:rsidR="005A49F7" w:rsidRPr="00084837">
          <w:rPr>
            <w:rStyle w:val="Hyperlink"/>
          </w:rPr>
          <w:t>85866@roc-teraa.nl</w:t>
        </w:r>
      </w:hyperlink>
      <w:r w:rsidR="005A49F7">
        <w:br/>
      </w:r>
      <w:r w:rsidR="00840569">
        <w:t xml:space="preserve">Programmeur/Ontwerper: </w:t>
      </w:r>
      <w:r w:rsidR="005A49F7">
        <w:t xml:space="preserve">Melanie Hoogenboom, 06-21267497, </w:t>
      </w:r>
      <w:hyperlink r:id="rId13" w:history="1">
        <w:r w:rsidR="00840569" w:rsidRPr="00084837">
          <w:rPr>
            <w:rStyle w:val="Hyperlink"/>
          </w:rPr>
          <w:t>86021@roc-teraa.nl</w:t>
        </w:r>
      </w:hyperlink>
    </w:p>
    <w:p w14:paraId="1B8A6849" w14:textId="6C423119" w:rsidR="00652042" w:rsidRDefault="004E1BED" w:rsidP="00A9299B">
      <w:pPr>
        <w:pStyle w:val="Kop1"/>
      </w:pPr>
      <w:bookmarkStart w:id="14" w:name="_Toc29287577"/>
      <w:bookmarkStart w:id="15" w:name="_Toc72224909"/>
      <w:r>
        <w:t>Benodigdheden</w:t>
      </w:r>
      <w:bookmarkEnd w:id="14"/>
      <w:bookmarkEnd w:id="15"/>
    </w:p>
    <w:p w14:paraId="5D12946D" w14:textId="546E6A59" w:rsidR="00652042" w:rsidRDefault="00A9299B" w:rsidP="00652042">
      <w:r>
        <w:t>Bij dit project hebben wij nodig:</w:t>
      </w:r>
      <w:r>
        <w:br/>
        <w:t>HTML, CSS en Bootstrap</w:t>
      </w:r>
      <w:r>
        <w:br/>
      </w:r>
      <w:r w:rsidR="00626215">
        <w:t>PHP en SQL (Database)</w:t>
      </w:r>
      <w:r w:rsidR="00225817">
        <w:br/>
        <w:t>Photoshop</w:t>
      </w:r>
    </w:p>
    <w:p w14:paraId="2AF2BFA9" w14:textId="0B42A05A" w:rsidR="00225817" w:rsidRPr="00652042" w:rsidRDefault="00F35657" w:rsidP="00652042">
      <w:r>
        <w:t>Het zou mogelijk kunnen zijn als we ook een beeldscherm kunnen krijgen bij het eindproject</w:t>
      </w:r>
      <w:r w:rsidR="00E809DB">
        <w:t>.</w:t>
      </w:r>
    </w:p>
    <w:p w14:paraId="56CBE218" w14:textId="1C685360" w:rsidR="000162B6" w:rsidRDefault="004E1BED" w:rsidP="000162B6">
      <w:pPr>
        <w:pStyle w:val="Kop1"/>
      </w:pPr>
      <w:bookmarkStart w:id="16" w:name="_Toc29287578"/>
      <w:bookmarkStart w:id="17" w:name="_Toc72224910"/>
      <w:r>
        <w:t>Takenlijst</w:t>
      </w:r>
      <w:bookmarkEnd w:id="16"/>
      <w:bookmarkEnd w:id="17"/>
    </w:p>
    <w:p w14:paraId="66AD8D74" w14:textId="157AF5A1" w:rsidR="004E1BED" w:rsidRPr="004E1BED" w:rsidRDefault="00FC2EF7" w:rsidP="00A13D32">
      <w:r>
        <w:t>Inventari</w:t>
      </w:r>
      <w:r w:rsidR="00A13D32">
        <w:t>seren</w:t>
      </w:r>
      <w:r>
        <w:br/>
      </w:r>
      <w:proofErr w:type="spellStart"/>
      <w:r w:rsidR="00E159F3">
        <w:t>Wireframe</w:t>
      </w:r>
      <w:r w:rsidR="009A08C1">
        <w:t>s</w:t>
      </w:r>
      <w:proofErr w:type="spellEnd"/>
      <w:r w:rsidR="009A08C1">
        <w:t>/Ontwerpen</w:t>
      </w:r>
      <w:r w:rsidR="00E159F3">
        <w:br/>
      </w:r>
      <w:r w:rsidR="009A08C1">
        <w:t>Programmeren</w:t>
      </w:r>
      <w:r w:rsidR="009A08C1">
        <w:br/>
        <w:t>Gesprekken</w:t>
      </w:r>
      <w:r w:rsidR="009A08C1">
        <w:br/>
        <w:t>Schema</w:t>
      </w:r>
      <w:r w:rsidR="00286A3B">
        <w:t>’</w:t>
      </w:r>
      <w:r w:rsidR="009A08C1">
        <w:t>s maken</w:t>
      </w:r>
      <w:r w:rsidR="00286A3B">
        <w:br/>
        <w:t>Testen van het programma</w:t>
      </w:r>
      <w:r w:rsidR="00286A3B">
        <w:br/>
        <w:t>Evalueren</w:t>
      </w:r>
      <w:r w:rsidR="00286A3B">
        <w:br/>
      </w:r>
      <w:r w:rsidR="00564BAD">
        <w:lastRenderedPageBreak/>
        <w:t>Documenten doorsturen (GitHub)</w:t>
      </w:r>
      <w:r w:rsidR="00564BAD">
        <w:br/>
        <w:t>Eind presentatie</w:t>
      </w:r>
    </w:p>
    <w:p w14:paraId="2B189A12" w14:textId="292DF03D" w:rsidR="004E1BED" w:rsidRDefault="004E1BED" w:rsidP="004E1BED">
      <w:pPr>
        <w:pStyle w:val="Kop1"/>
      </w:pPr>
      <w:bookmarkStart w:id="18" w:name="_Toc29287579"/>
      <w:bookmarkStart w:id="19" w:name="_Toc72224911"/>
      <w:r>
        <w:t>Projectgrenzen</w:t>
      </w:r>
      <w:bookmarkEnd w:id="18"/>
      <w:bookmarkEnd w:id="19"/>
    </w:p>
    <w:p w14:paraId="7FE2D236" w14:textId="0ED9A4C2" w:rsidR="00E80B1C" w:rsidRDefault="0043461B" w:rsidP="00A13D32">
      <w:r>
        <w:t>Niet al te veel tijd besteden aan de planning</w:t>
      </w:r>
      <w:r>
        <w:br/>
      </w:r>
      <w:r w:rsidR="00E655D2">
        <w:t>Geen extra projecten toevoegen aan de website</w:t>
      </w:r>
      <w:r w:rsidR="00470685">
        <w:br/>
      </w:r>
      <w:r w:rsidR="00E80B1C">
        <w:t>Project wordt niet live gezet</w:t>
      </w:r>
      <w:r w:rsidR="00E80B1C">
        <w:br/>
        <w:t>Er worden geen betaal modules ingebouwd</w:t>
      </w:r>
    </w:p>
    <w:p w14:paraId="22D174D4" w14:textId="30310E71" w:rsidR="006D0CA4" w:rsidRDefault="006D0CA4" w:rsidP="006D0CA4">
      <w:pPr>
        <w:pStyle w:val="Kop1"/>
      </w:pPr>
      <w:bookmarkStart w:id="20" w:name="_Toc29287580"/>
      <w:bookmarkStart w:id="21" w:name="_Toc72224912"/>
      <w:r>
        <w:t>Planning</w:t>
      </w:r>
      <w:bookmarkEnd w:id="20"/>
      <w:bookmarkEnd w:id="21"/>
    </w:p>
    <w:p w14:paraId="6503C8EF" w14:textId="52D63172" w:rsidR="00971D04" w:rsidRPr="00971D04" w:rsidRDefault="00971D04" w:rsidP="00971D04">
      <w:r>
        <w:rPr>
          <w:noProof/>
        </w:rPr>
        <w:drawing>
          <wp:inline distT="0" distB="0" distL="0" distR="0" wp14:anchorId="7E33C970" wp14:editId="4D200484">
            <wp:extent cx="5760720" cy="19577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3C45" w14:textId="2C781560" w:rsidR="004363E0" w:rsidRPr="00076D1B" w:rsidRDefault="00076D1B">
      <w:r>
        <w:t>Verwijst naar Strokenplanning*</w:t>
      </w:r>
      <w:r w:rsidR="004363E0">
        <w:br w:type="page"/>
      </w:r>
    </w:p>
    <w:p w14:paraId="743DF410" w14:textId="77777777" w:rsidR="0015692D" w:rsidRPr="0093389B" w:rsidRDefault="006D0CA4" w:rsidP="00DC10FC">
      <w:pPr>
        <w:pStyle w:val="Kop1"/>
      </w:pPr>
      <w:bookmarkStart w:id="22" w:name="_Toc29287581"/>
      <w:bookmarkStart w:id="23" w:name="_Toc72224913"/>
      <w:r>
        <w:lastRenderedPageBreak/>
        <w:t>A</w:t>
      </w:r>
      <w:r w:rsidR="00DC10FC" w:rsidRPr="0093389B">
        <w:t>kkoord opdrachtgever</w:t>
      </w:r>
      <w:bookmarkEnd w:id="22"/>
      <w:bookmarkEnd w:id="2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93389B" w14:paraId="57037434" w14:textId="77777777" w:rsidTr="006D0CA4">
        <w:trPr>
          <w:trHeight w:val="567"/>
        </w:trPr>
        <w:tc>
          <w:tcPr>
            <w:tcW w:w="1468" w:type="dxa"/>
          </w:tcPr>
          <w:p w14:paraId="07C8F138" w14:textId="77777777" w:rsidR="00DC10FC" w:rsidRPr="0093389B" w:rsidRDefault="00DC10FC" w:rsidP="00B11207">
            <w:pPr>
              <w:pStyle w:val="Geenafstand"/>
            </w:pPr>
            <w:r w:rsidRPr="0093389B">
              <w:t>Naam</w:t>
            </w:r>
          </w:p>
        </w:tc>
        <w:tc>
          <w:tcPr>
            <w:tcW w:w="7594" w:type="dxa"/>
          </w:tcPr>
          <w:p w14:paraId="42DA97EF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6C54A8AC" w14:textId="77777777" w:rsidTr="006D0CA4">
        <w:trPr>
          <w:trHeight w:val="567"/>
        </w:trPr>
        <w:tc>
          <w:tcPr>
            <w:tcW w:w="1468" w:type="dxa"/>
          </w:tcPr>
          <w:p w14:paraId="3A8DDA90" w14:textId="77777777" w:rsidR="00DC10FC" w:rsidRPr="0093389B" w:rsidRDefault="00DC10FC" w:rsidP="00B11207">
            <w:pPr>
              <w:pStyle w:val="Geenafstand"/>
            </w:pPr>
            <w:r w:rsidRPr="0093389B">
              <w:t>Datum</w:t>
            </w:r>
          </w:p>
        </w:tc>
        <w:tc>
          <w:tcPr>
            <w:tcW w:w="7594" w:type="dxa"/>
          </w:tcPr>
          <w:p w14:paraId="6F06A0D3" w14:textId="77777777" w:rsidR="00DC10FC" w:rsidRPr="0093389B" w:rsidRDefault="00DC10FC" w:rsidP="00DC10FC">
            <w:pPr>
              <w:pStyle w:val="Geenafstand"/>
            </w:pPr>
          </w:p>
        </w:tc>
      </w:tr>
      <w:tr w:rsidR="00DC10FC" w:rsidRPr="0093389B" w14:paraId="597D9B9E" w14:textId="77777777" w:rsidTr="006D0CA4">
        <w:trPr>
          <w:trHeight w:val="1701"/>
        </w:trPr>
        <w:tc>
          <w:tcPr>
            <w:tcW w:w="1468" w:type="dxa"/>
          </w:tcPr>
          <w:p w14:paraId="06D7CF97" w14:textId="77777777" w:rsidR="00DC10FC" w:rsidRPr="0093389B" w:rsidRDefault="00DC10FC" w:rsidP="00B11207">
            <w:pPr>
              <w:pStyle w:val="Geenafstand"/>
            </w:pPr>
            <w:r w:rsidRPr="0093389B">
              <w:t>Handtekening</w:t>
            </w:r>
          </w:p>
        </w:tc>
        <w:tc>
          <w:tcPr>
            <w:tcW w:w="7594" w:type="dxa"/>
          </w:tcPr>
          <w:p w14:paraId="20438622" w14:textId="77777777" w:rsidR="00DC10FC" w:rsidRPr="0093389B" w:rsidRDefault="00DC10FC" w:rsidP="00DC10FC">
            <w:pPr>
              <w:pStyle w:val="Geenafstand"/>
            </w:pPr>
          </w:p>
        </w:tc>
      </w:tr>
    </w:tbl>
    <w:p w14:paraId="42C7F15D" w14:textId="77777777" w:rsidR="00CA7080" w:rsidRDefault="00CA7080" w:rsidP="006D0CA4">
      <w:pPr>
        <w:pStyle w:val="Geenafstand"/>
      </w:pPr>
    </w:p>
    <w:sectPr w:rsidR="00CA7080" w:rsidSect="009877AD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87473" w14:textId="77777777" w:rsidR="008B43A0" w:rsidRDefault="008B43A0" w:rsidP="008A2B7E">
      <w:pPr>
        <w:spacing w:after="0" w:line="240" w:lineRule="auto"/>
      </w:pPr>
      <w:r>
        <w:separator/>
      </w:r>
    </w:p>
  </w:endnote>
  <w:endnote w:type="continuationSeparator" w:id="0">
    <w:p w14:paraId="2411190F" w14:textId="77777777" w:rsidR="008B43A0" w:rsidRDefault="008B43A0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9D564" w14:textId="77777777" w:rsidR="005E6BC4" w:rsidRPr="004E1BED" w:rsidRDefault="00CD76EA" w:rsidP="005E6BC4">
    <w:pPr>
      <w:pStyle w:val="Voettekst"/>
      <w:tabs>
        <w:tab w:val="clear" w:pos="4536"/>
      </w:tabs>
      <w:rPr>
        <w:lang w:val="en-GB"/>
      </w:rPr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36D4A6F" wp14:editId="22CD5D44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CB1FFC" w14:textId="77777777" w:rsidR="00CD76EA" w:rsidRPr="00CD76EA" w:rsidRDefault="00CD76EA" w:rsidP="00CD76E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733C1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6D4A6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8.6pt;margin-top:-26.8pt;width:129.8pt;height:19.2pt;rotation:-90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" stroked="f">
              <v:textbox>
                <w:txbxContent>
                  <w:p w14:paraId="62CB1FFC" w14:textId="77777777" w:rsidR="00CD76EA" w:rsidRPr="00CD76EA" w:rsidRDefault="00CD76EA" w:rsidP="00CD76E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733C1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E6BC4">
          <w:fldChar w:fldCharType="begin"/>
        </w:r>
        <w:r w:rsidR="005E6BC4" w:rsidRPr="0093389B">
          <w:rPr>
            <w:lang w:val="en-US"/>
          </w:rPr>
          <w:instrText xml:space="preserve"> PAGE   \* MERGEFORMAT </w:instrText>
        </w:r>
        <w:r w:rsidR="005E6BC4">
          <w:fldChar w:fldCharType="separate"/>
        </w:r>
        <w:r w:rsidR="005E6BC4" w:rsidRPr="004E1BED">
          <w:rPr>
            <w:lang w:val="en-GB"/>
          </w:rPr>
          <w:t>2</w:t>
        </w:r>
        <w:r w:rsidR="005E6BC4">
          <w:rPr>
            <w:noProof/>
          </w:rPr>
          <w:fldChar w:fldCharType="end"/>
        </w:r>
      </w:sdtContent>
    </w:sdt>
    <w:r w:rsidR="005E6BC4" w:rsidRPr="004E1BED">
      <w:rPr>
        <w:noProof/>
        <w:lang w:val="en-GB"/>
      </w:rPr>
      <w:tab/>
    </w:r>
    <w:r w:rsidR="00852F4C" w:rsidRPr="004E1BED">
      <w:rPr>
        <w:noProof/>
        <w:lang w:val="en-GB"/>
      </w:rPr>
      <w:t xml:space="preserve">Projectplan </w:t>
    </w:r>
    <w:r w:rsidR="005E6BC4" w:rsidRPr="0093389B">
      <w:rPr>
        <w:lang w:val="en-US"/>
      </w:rPr>
      <w:t>(</w:t>
    </w:r>
    <w:r w:rsidR="005E6BC4">
      <w:fldChar w:fldCharType="begin"/>
    </w:r>
    <w:r w:rsidR="005E6BC4" w:rsidRPr="0093389B">
      <w:rPr>
        <w:lang w:val="en-US"/>
      </w:rPr>
      <w:instrText xml:space="preserve"> REF Versienummer \h </w:instrText>
    </w:r>
    <w:r w:rsidR="005E6BC4">
      <w:fldChar w:fldCharType="separate"/>
    </w:r>
    <w:sdt>
      <w:sdtPr>
        <w:alias w:val="Versienummer"/>
        <w:tag w:val="Version"/>
        <w:id w:val="240296477"/>
        <w:placeholder>
          <w:docPart w:val="DE20BF6DEF6E4E89B1B89DE18473126E"/>
        </w:placeholder>
        <w:showingPlcHdr/>
        <w:text/>
      </w:sdtPr>
      <w:sdtEndPr/>
      <w:sdtContent>
        <w:r w:rsidR="00733C1A" w:rsidRPr="00AE35A7">
          <w:rPr>
            <w:rStyle w:val="Tekstvantijdelijkeaanduiding"/>
            <w:lang w:val="en-US"/>
          </w:rPr>
          <w:t>Click or tap here to enter text.</w:t>
        </w:r>
      </w:sdtContent>
    </w:sdt>
    <w:r w:rsidR="005E6BC4">
      <w:fldChar w:fldCharType="end"/>
    </w:r>
    <w:r w:rsidR="005E6BC4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17D8" w14:textId="77777777" w:rsidR="008A2B7E" w:rsidRPr="004D30C2" w:rsidRDefault="0079076F" w:rsidP="004D30C2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4D30C2">
          <w:rPr>
            <w:sz w:val="16"/>
            <w:szCs w:val="16"/>
          </w:rPr>
          <w:t>© Stichting Praktijkleren</w:t>
        </w:r>
        <w:r w:rsidR="004D30C2">
          <w:rPr>
            <w:sz w:val="16"/>
            <w:szCs w:val="16"/>
          </w:rPr>
          <w:tab/>
          <w:t>Projectplan</w:t>
        </w:r>
        <w:r w:rsidR="004D30C2">
          <w:rPr>
            <w:sz w:val="16"/>
            <w:szCs w:val="16"/>
          </w:rPr>
          <w:tab/>
        </w:r>
        <w:r w:rsidR="004D30C2">
          <w:rPr>
            <w:sz w:val="16"/>
            <w:szCs w:val="16"/>
          </w:rPr>
          <w:tab/>
          <w:t>AMO_AO16</w:t>
        </w:r>
        <w:r w:rsidR="004D30C2">
          <w:rPr>
            <w:sz w:val="16"/>
            <w:szCs w:val="16"/>
          </w:rPr>
          <w:noBreakHyphen/>
          <w:t>PvB_B1</w:t>
        </w:r>
        <w:r w:rsidR="004D30C2">
          <w:rPr>
            <w:sz w:val="16"/>
            <w:szCs w:val="16"/>
          </w:rPr>
          <w:noBreakHyphen/>
          <w:t>K1_1V1</w:t>
        </w:r>
        <w:r w:rsidR="004D30C2">
          <w:rPr>
            <w:sz w:val="16"/>
            <w:szCs w:val="16"/>
          </w:rPr>
          <w:tab/>
        </w:r>
        <w:r w:rsidR="004D30C2">
          <w:rPr>
            <w:bCs/>
            <w:sz w:val="16"/>
            <w:szCs w:val="16"/>
          </w:rPr>
          <w:fldChar w:fldCharType="begin"/>
        </w:r>
        <w:r w:rsidR="004D30C2">
          <w:rPr>
            <w:bCs/>
            <w:sz w:val="16"/>
            <w:szCs w:val="16"/>
          </w:rPr>
          <w:instrText>PAGE</w:instrText>
        </w:r>
        <w:r w:rsidR="004D30C2">
          <w:rPr>
            <w:bCs/>
            <w:sz w:val="16"/>
            <w:szCs w:val="16"/>
          </w:rPr>
          <w:fldChar w:fldCharType="separate"/>
        </w:r>
        <w:r w:rsidR="005E5DD3">
          <w:rPr>
            <w:bCs/>
            <w:noProof/>
            <w:sz w:val="16"/>
            <w:szCs w:val="16"/>
          </w:rPr>
          <w:t>5</w:t>
        </w:r>
        <w:r w:rsidR="004D30C2">
          <w:rPr>
            <w:bCs/>
            <w:sz w:val="16"/>
            <w:szCs w:val="16"/>
          </w:rPr>
          <w:fldChar w:fldCharType="end"/>
        </w:r>
        <w:r w:rsidR="004D30C2">
          <w:rPr>
            <w:sz w:val="16"/>
            <w:szCs w:val="16"/>
          </w:rPr>
          <w:t>/</w:t>
        </w:r>
        <w:r w:rsidR="004D30C2">
          <w:rPr>
            <w:bCs/>
            <w:sz w:val="16"/>
            <w:szCs w:val="16"/>
          </w:rPr>
          <w:fldChar w:fldCharType="begin"/>
        </w:r>
        <w:r w:rsidR="004D30C2">
          <w:rPr>
            <w:bCs/>
            <w:sz w:val="16"/>
            <w:szCs w:val="16"/>
          </w:rPr>
          <w:instrText>NUMPAGES</w:instrText>
        </w:r>
        <w:r w:rsidR="004D30C2">
          <w:rPr>
            <w:bCs/>
            <w:sz w:val="16"/>
            <w:szCs w:val="16"/>
          </w:rPr>
          <w:fldChar w:fldCharType="separate"/>
        </w:r>
        <w:r w:rsidR="005E5DD3">
          <w:rPr>
            <w:bCs/>
            <w:noProof/>
            <w:sz w:val="16"/>
            <w:szCs w:val="16"/>
          </w:rPr>
          <w:t>5</w:t>
        </w:r>
        <w:r w:rsidR="004D30C2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D7D36" w14:textId="77777777" w:rsidR="00A530BD" w:rsidRDefault="003E69F1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3B7FC47B" wp14:editId="2FA1872A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63D703" w14:textId="77777777" w:rsidR="003E69F1" w:rsidRPr="00CD76EA" w:rsidRDefault="003E69F1" w:rsidP="003E69F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733C1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7FC47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78.6pt;margin-top:-26.8pt;width:129.8pt;height:19.2pt;rotation:-90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" stroked="f">
              <v:textbox>
                <w:txbxContent>
                  <w:p w14:paraId="2C63D703" w14:textId="77777777" w:rsidR="003E69F1" w:rsidRPr="00CD76EA" w:rsidRDefault="003E69F1" w:rsidP="003E69F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733C1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9D23C" w14:textId="77777777" w:rsidR="008B43A0" w:rsidRDefault="008B43A0" w:rsidP="008A2B7E">
      <w:pPr>
        <w:spacing w:after="0" w:line="240" w:lineRule="auto"/>
      </w:pPr>
      <w:r>
        <w:separator/>
      </w:r>
    </w:p>
  </w:footnote>
  <w:footnote w:type="continuationSeparator" w:id="0">
    <w:p w14:paraId="5CD094F9" w14:textId="77777777" w:rsidR="008B43A0" w:rsidRDefault="008B43A0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AB674" w14:textId="77777777" w:rsidR="00B11207" w:rsidRPr="00D26EEF" w:rsidRDefault="00D26EEF" w:rsidP="00D26EEF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8480" behindDoc="0" locked="0" layoutInCell="1" allowOverlap="1" wp14:anchorId="044C56B7" wp14:editId="7FA76226">
          <wp:simplePos x="0" y="0"/>
          <wp:positionH relativeFrom="margin">
            <wp:posOffset>3533775</wp:posOffset>
          </wp:positionH>
          <wp:positionV relativeFrom="paragraph">
            <wp:posOffset>-105410</wp:posOffset>
          </wp:positionV>
          <wp:extent cx="2211070" cy="371475"/>
          <wp:effectExtent l="0" t="0" r="0" b="9525"/>
          <wp:wrapNone/>
          <wp:docPr id="13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1A"/>
    <w:rsid w:val="000162B6"/>
    <w:rsid w:val="000170CE"/>
    <w:rsid w:val="00017150"/>
    <w:rsid w:val="0004495B"/>
    <w:rsid w:val="000534B2"/>
    <w:rsid w:val="00054F7C"/>
    <w:rsid w:val="00076D1B"/>
    <w:rsid w:val="000C691A"/>
    <w:rsid w:val="000F6B51"/>
    <w:rsid w:val="0010454A"/>
    <w:rsid w:val="0010588C"/>
    <w:rsid w:val="0012351B"/>
    <w:rsid w:val="001502A4"/>
    <w:rsid w:val="0015692D"/>
    <w:rsid w:val="00190D7C"/>
    <w:rsid w:val="001A0649"/>
    <w:rsid w:val="001A79BC"/>
    <w:rsid w:val="001C5E44"/>
    <w:rsid w:val="001E45D8"/>
    <w:rsid w:val="00225817"/>
    <w:rsid w:val="00254F5F"/>
    <w:rsid w:val="002869E2"/>
    <w:rsid w:val="00286A3B"/>
    <w:rsid w:val="00287F7B"/>
    <w:rsid w:val="002A5D83"/>
    <w:rsid w:val="002C6CA9"/>
    <w:rsid w:val="00333102"/>
    <w:rsid w:val="003650D6"/>
    <w:rsid w:val="00380EF8"/>
    <w:rsid w:val="0038155D"/>
    <w:rsid w:val="00382452"/>
    <w:rsid w:val="003A2EE7"/>
    <w:rsid w:val="003D0335"/>
    <w:rsid w:val="003D74EA"/>
    <w:rsid w:val="003E1809"/>
    <w:rsid w:val="003E1D29"/>
    <w:rsid w:val="003E69F1"/>
    <w:rsid w:val="0043461B"/>
    <w:rsid w:val="00436361"/>
    <w:rsid w:val="004363E0"/>
    <w:rsid w:val="00441189"/>
    <w:rsid w:val="00453A11"/>
    <w:rsid w:val="004553E4"/>
    <w:rsid w:val="004569AD"/>
    <w:rsid w:val="00464DA2"/>
    <w:rsid w:val="0046597C"/>
    <w:rsid w:val="004669F7"/>
    <w:rsid w:val="00467C2A"/>
    <w:rsid w:val="00470685"/>
    <w:rsid w:val="00491D11"/>
    <w:rsid w:val="004D30C2"/>
    <w:rsid w:val="004E1BED"/>
    <w:rsid w:val="00530F5B"/>
    <w:rsid w:val="005356E8"/>
    <w:rsid w:val="00564BAD"/>
    <w:rsid w:val="005769EA"/>
    <w:rsid w:val="00577C71"/>
    <w:rsid w:val="0058383B"/>
    <w:rsid w:val="005A49F7"/>
    <w:rsid w:val="005A66D9"/>
    <w:rsid w:val="005D0910"/>
    <w:rsid w:val="005E5DD3"/>
    <w:rsid w:val="005E6BC4"/>
    <w:rsid w:val="0060356B"/>
    <w:rsid w:val="00626215"/>
    <w:rsid w:val="006351D7"/>
    <w:rsid w:val="00652042"/>
    <w:rsid w:val="00654187"/>
    <w:rsid w:val="006642D3"/>
    <w:rsid w:val="00664B01"/>
    <w:rsid w:val="006924DE"/>
    <w:rsid w:val="0069447D"/>
    <w:rsid w:val="006A4AEB"/>
    <w:rsid w:val="006D0CA4"/>
    <w:rsid w:val="006F365B"/>
    <w:rsid w:val="00704456"/>
    <w:rsid w:val="0071476C"/>
    <w:rsid w:val="00731EA5"/>
    <w:rsid w:val="00733C1A"/>
    <w:rsid w:val="007408C1"/>
    <w:rsid w:val="00741E0E"/>
    <w:rsid w:val="00762817"/>
    <w:rsid w:val="0076561E"/>
    <w:rsid w:val="007657B8"/>
    <w:rsid w:val="00767FF1"/>
    <w:rsid w:val="007739E7"/>
    <w:rsid w:val="00790194"/>
    <w:rsid w:val="0079076F"/>
    <w:rsid w:val="007C1CE4"/>
    <w:rsid w:val="007F4FA8"/>
    <w:rsid w:val="00840569"/>
    <w:rsid w:val="008465BF"/>
    <w:rsid w:val="008478EC"/>
    <w:rsid w:val="0085287A"/>
    <w:rsid w:val="00852F4C"/>
    <w:rsid w:val="00887BB0"/>
    <w:rsid w:val="00896809"/>
    <w:rsid w:val="00896E66"/>
    <w:rsid w:val="008A2B7E"/>
    <w:rsid w:val="008A796A"/>
    <w:rsid w:val="008B43A0"/>
    <w:rsid w:val="008D71BC"/>
    <w:rsid w:val="009059A5"/>
    <w:rsid w:val="00907F82"/>
    <w:rsid w:val="0091684E"/>
    <w:rsid w:val="00920E32"/>
    <w:rsid w:val="00925984"/>
    <w:rsid w:val="00931345"/>
    <w:rsid w:val="0093389B"/>
    <w:rsid w:val="009500EE"/>
    <w:rsid w:val="00957061"/>
    <w:rsid w:val="00971D04"/>
    <w:rsid w:val="009737B0"/>
    <w:rsid w:val="00975127"/>
    <w:rsid w:val="009877AD"/>
    <w:rsid w:val="00996DDF"/>
    <w:rsid w:val="009A08C1"/>
    <w:rsid w:val="009B011E"/>
    <w:rsid w:val="009E553C"/>
    <w:rsid w:val="009F41A2"/>
    <w:rsid w:val="00A02282"/>
    <w:rsid w:val="00A12187"/>
    <w:rsid w:val="00A13D32"/>
    <w:rsid w:val="00A342D6"/>
    <w:rsid w:val="00A50A4E"/>
    <w:rsid w:val="00A530BD"/>
    <w:rsid w:val="00A80317"/>
    <w:rsid w:val="00A9299B"/>
    <w:rsid w:val="00A92DFF"/>
    <w:rsid w:val="00A96680"/>
    <w:rsid w:val="00AB2355"/>
    <w:rsid w:val="00AB6831"/>
    <w:rsid w:val="00AC0040"/>
    <w:rsid w:val="00AD01ED"/>
    <w:rsid w:val="00AD0A54"/>
    <w:rsid w:val="00AE23A0"/>
    <w:rsid w:val="00AE35A7"/>
    <w:rsid w:val="00AF0923"/>
    <w:rsid w:val="00AF55D5"/>
    <w:rsid w:val="00AF6890"/>
    <w:rsid w:val="00B11207"/>
    <w:rsid w:val="00B202A4"/>
    <w:rsid w:val="00B54026"/>
    <w:rsid w:val="00B66F9E"/>
    <w:rsid w:val="00B843E3"/>
    <w:rsid w:val="00BA3CC7"/>
    <w:rsid w:val="00BB5D6D"/>
    <w:rsid w:val="00C11737"/>
    <w:rsid w:val="00C23772"/>
    <w:rsid w:val="00C27281"/>
    <w:rsid w:val="00C54405"/>
    <w:rsid w:val="00C6710D"/>
    <w:rsid w:val="00C7045D"/>
    <w:rsid w:val="00C73B29"/>
    <w:rsid w:val="00C82853"/>
    <w:rsid w:val="00C852B8"/>
    <w:rsid w:val="00CA7080"/>
    <w:rsid w:val="00CB2DD8"/>
    <w:rsid w:val="00CB2F6E"/>
    <w:rsid w:val="00CD31D4"/>
    <w:rsid w:val="00CD76EA"/>
    <w:rsid w:val="00D245AA"/>
    <w:rsid w:val="00D25652"/>
    <w:rsid w:val="00D26EEF"/>
    <w:rsid w:val="00D73541"/>
    <w:rsid w:val="00D84A64"/>
    <w:rsid w:val="00DB2E3B"/>
    <w:rsid w:val="00DC10FC"/>
    <w:rsid w:val="00DC2182"/>
    <w:rsid w:val="00DD4794"/>
    <w:rsid w:val="00DF4D03"/>
    <w:rsid w:val="00E0464C"/>
    <w:rsid w:val="00E13067"/>
    <w:rsid w:val="00E159F3"/>
    <w:rsid w:val="00E60B5D"/>
    <w:rsid w:val="00E655D2"/>
    <w:rsid w:val="00E72841"/>
    <w:rsid w:val="00E7326A"/>
    <w:rsid w:val="00E809DB"/>
    <w:rsid w:val="00E80B1C"/>
    <w:rsid w:val="00E84A1F"/>
    <w:rsid w:val="00E97244"/>
    <w:rsid w:val="00EA0647"/>
    <w:rsid w:val="00EB12ED"/>
    <w:rsid w:val="00EB4092"/>
    <w:rsid w:val="00EC7DE3"/>
    <w:rsid w:val="00ED3604"/>
    <w:rsid w:val="00EE4CD5"/>
    <w:rsid w:val="00F2354D"/>
    <w:rsid w:val="00F327F6"/>
    <w:rsid w:val="00F35657"/>
    <w:rsid w:val="00F514E7"/>
    <w:rsid w:val="00F66167"/>
    <w:rsid w:val="00F9081C"/>
    <w:rsid w:val="00F9359B"/>
    <w:rsid w:val="00FA340A"/>
    <w:rsid w:val="00FC2EF7"/>
    <w:rsid w:val="00FD0C51"/>
    <w:rsid w:val="00FD107C"/>
    <w:rsid w:val="00FD5AC1"/>
    <w:rsid w:val="00FE7780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34EA97A"/>
  <w15:chartTrackingRefBased/>
  <w15:docId w15:val="{D1E84A9A-F2E9-4820-A151-4738BCF2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16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semiHidden/>
    <w:rsid w:val="000162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metafbeeldingen">
    <w:name w:val="table of figures"/>
    <w:basedOn w:val="Standaard"/>
    <w:next w:val="Standaard"/>
    <w:uiPriority w:val="99"/>
    <w:unhideWhenUsed/>
    <w:rsid w:val="00CA7080"/>
    <w:pPr>
      <w:spacing w:after="0"/>
    </w:pPr>
  </w:style>
  <w:style w:type="paragraph" w:styleId="Bijschrift">
    <w:name w:val="caption"/>
    <w:basedOn w:val="Standaard"/>
    <w:next w:val="Standaard"/>
    <w:uiPriority w:val="35"/>
    <w:unhideWhenUsed/>
    <w:qFormat/>
    <w:rsid w:val="009570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jsttabel4">
    <w:name w:val="List Table 4"/>
    <w:basedOn w:val="Standaardtabel"/>
    <w:uiPriority w:val="49"/>
    <w:rsid w:val="006A4A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Standaard"/>
    <w:link w:val="SPLinfoChar"/>
    <w:qFormat/>
    <w:rsid w:val="00D26EEF"/>
    <w:rPr>
      <w:i/>
    </w:rPr>
  </w:style>
  <w:style w:type="character" w:customStyle="1" w:styleId="SPLinfoChar">
    <w:name w:val="SPL_info Char"/>
    <w:basedOn w:val="Standaardalinea-lettertype"/>
    <w:link w:val="SPLinfo"/>
    <w:rsid w:val="00D26EEF"/>
    <w:rPr>
      <w:i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69AD"/>
    <w:pPr>
      <w:outlineLvl w:val="9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5769E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769E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769E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769E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769EA"/>
    <w:rPr>
      <w:b/>
      <w:bCs/>
      <w:sz w:val="20"/>
      <w:szCs w:val="2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70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9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86021@roc-teraa.nl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85866@roc-teraa.n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49039@roc-teraa.nl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p.nocker@roc-teraa.nl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LVIUBKT6\B1-K1-W2_PP_Project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8B853B9AF4191B3E608CD03D493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8D42D9-1697-413E-9A23-6A40446BB5F4}"/>
      </w:docPartPr>
      <w:docPartBody>
        <w:p w:rsidR="00CA5EAF" w:rsidRDefault="00400A36">
          <w:pPr>
            <w:pStyle w:val="8BA8B853B9AF4191B3E608CD03D4937C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86BD7D69A15B4761A0103071CBFFF6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0DE2A32-9DF7-4A05-AEEE-07752C1DB390}"/>
      </w:docPartPr>
      <w:docPartBody>
        <w:p w:rsidR="00CA5EAF" w:rsidRDefault="00400A36">
          <w:pPr>
            <w:pStyle w:val="86BD7D69A15B4761A0103071CBFFF6E7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C47AE688DC794FF891F04A29D7A282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EC67CC-1AB0-4A56-96EA-8D947DBD15D8}"/>
      </w:docPartPr>
      <w:docPartBody>
        <w:p w:rsidR="00CA5EAF" w:rsidRDefault="00400A36">
          <w:pPr>
            <w:pStyle w:val="C47AE688DC794FF891F04A29D7A2821E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DE20BF6DEF6E4E89B1B89DE1847312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72CF074-8F78-4452-A1EE-3920ECB137B9}"/>
      </w:docPartPr>
      <w:docPartBody>
        <w:p w:rsidR="00CA5EAF" w:rsidRDefault="00400A36" w:rsidP="00400A36">
          <w:pPr>
            <w:pStyle w:val="DE20BF6DEF6E4E89B1B89DE18473126E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E740C32210CD42AF8B0FFADADAB962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D8F4B12-CFA4-4817-A3EC-0E64A24B37A0}"/>
      </w:docPartPr>
      <w:docPartBody>
        <w:p w:rsidR="003C3E3E" w:rsidRDefault="007D5009" w:rsidP="007D5009">
          <w:pPr>
            <w:pStyle w:val="E740C32210CD42AF8B0FFADADAB96264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A36"/>
    <w:rsid w:val="003C3E3E"/>
    <w:rsid w:val="00400A36"/>
    <w:rsid w:val="007D5009"/>
    <w:rsid w:val="008174B8"/>
    <w:rsid w:val="00CA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D5009"/>
    <w:rPr>
      <w:color w:val="808080"/>
    </w:rPr>
  </w:style>
  <w:style w:type="paragraph" w:customStyle="1" w:styleId="8BA8B853B9AF4191B3E608CD03D4937C">
    <w:name w:val="8BA8B853B9AF4191B3E608CD03D4937C"/>
  </w:style>
  <w:style w:type="paragraph" w:customStyle="1" w:styleId="86BD7D69A15B4761A0103071CBFFF6E7">
    <w:name w:val="86BD7D69A15B4761A0103071CBFFF6E7"/>
  </w:style>
  <w:style w:type="paragraph" w:customStyle="1" w:styleId="C47AE688DC794FF891F04A29D7A2821E">
    <w:name w:val="C47AE688DC794FF891F04A29D7A2821E"/>
  </w:style>
  <w:style w:type="paragraph" w:customStyle="1" w:styleId="DE20BF6DEF6E4E89B1B89DE18473126E">
    <w:name w:val="DE20BF6DEF6E4E89B1B89DE18473126E"/>
    <w:rsid w:val="00400A36"/>
  </w:style>
  <w:style w:type="paragraph" w:customStyle="1" w:styleId="E740C32210CD42AF8B0FFADADAB96264">
    <w:name w:val="E740C32210CD42AF8B0FFADADAB96264"/>
    <w:rsid w:val="007D50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056966-AB3F-4EC4-B068-F77E4D804D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4.xml><?xml version="1.0" encoding="utf-8"?>
<ds:datastoreItem xmlns:ds="http://schemas.openxmlformats.org/officeDocument/2006/customXml" ds:itemID="{412FBDFE-8C12-444D-AC3F-1FD0176747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B1-K1-W2_PP_Project Plan.dotx</Template>
  <TotalTime>51</TotalTime>
  <Pages>6</Pages>
  <Words>493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Melanie Hoogenboom</cp:lastModifiedBy>
  <cp:revision>48</cp:revision>
  <cp:lastPrinted>2018-09-01T10:46:00Z</cp:lastPrinted>
  <dcterms:created xsi:type="dcterms:W3CDTF">2021-05-11T07:57:00Z</dcterms:created>
  <dcterms:modified xsi:type="dcterms:W3CDTF">2021-05-18T09:46:00Z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</Properties>
</file>